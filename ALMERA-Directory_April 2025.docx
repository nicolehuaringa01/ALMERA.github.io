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5"/>
        <w:tblW w:w="10915" w:type="dxa"/>
        <w:tblLook w:val="04A0" w:firstRow="1" w:lastRow="0" w:firstColumn="1" w:lastColumn="0" w:noHBand="0" w:noVBand="1"/>
      </w:tblPr>
      <w:tblGrid>
        <w:gridCol w:w="709"/>
        <w:gridCol w:w="2733"/>
        <w:gridCol w:w="7473"/>
      </w:tblGrid>
      <w:tr w:rsidR="002F3513" w:rsidRPr="00AC0236" w14:paraId="76445087" w14:textId="77777777" w:rsidTr="002F3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1386AFD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</w:pPr>
          </w:p>
        </w:tc>
        <w:tc>
          <w:tcPr>
            <w:tcW w:w="2733" w:type="dxa"/>
            <w:vAlign w:val="center"/>
          </w:tcPr>
          <w:p w14:paraId="1C6D6299" w14:textId="77777777" w:rsidR="002F3513" w:rsidRPr="00AC0236" w:rsidRDefault="002F3513" w:rsidP="002F3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State</w:t>
            </w:r>
          </w:p>
        </w:tc>
        <w:tc>
          <w:tcPr>
            <w:tcW w:w="7473" w:type="dxa"/>
            <w:vAlign w:val="center"/>
          </w:tcPr>
          <w:p w14:paraId="2B6C56A2" w14:textId="77777777" w:rsidR="002F3513" w:rsidRPr="00AC0236" w:rsidRDefault="002F3513" w:rsidP="002F3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Laboratory Contact Details</w:t>
            </w:r>
          </w:p>
        </w:tc>
      </w:tr>
      <w:tr w:rsidR="002F3513" w:rsidRPr="00E2345E" w14:paraId="6DBEBDE8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5D2366B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Cs w:val="0"/>
              </w:rPr>
            </w:pPr>
            <w:r w:rsidRPr="00AC0236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5C7E6596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Argentina</w:t>
            </w:r>
          </w:p>
        </w:tc>
        <w:tc>
          <w:tcPr>
            <w:tcW w:w="7473" w:type="dxa"/>
            <w:vAlign w:val="center"/>
          </w:tcPr>
          <w:p w14:paraId="780C069A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Comision Nacional de Energia Atomica</w:t>
            </w:r>
          </w:p>
          <w:p w14:paraId="00663D5B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Laboratorio de Metrologia de Radioisótopos</w:t>
            </w:r>
          </w:p>
          <w:p w14:paraId="6D4C85D3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Centro Atomico Ezeiza</w:t>
            </w:r>
          </w:p>
          <w:p w14:paraId="2BB6F195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 xml:space="preserve">Presbitero </w:t>
            </w:r>
          </w:p>
          <w:p w14:paraId="245EA1A5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 xml:space="preserve">Camino Real Presbítero González y Aragón 15 </w:t>
            </w:r>
          </w:p>
          <w:p w14:paraId="5D6BF97A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CP B1802AYA Partido de Ezeiza</w:t>
            </w:r>
          </w:p>
          <w:p w14:paraId="124EA28D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83941">
              <w:rPr>
                <w:noProof/>
                <w:lang w:val="fr-FR"/>
              </w:rPr>
              <w:t>Provincia de Buenos Aires</w:t>
            </w:r>
            <w:r w:rsidRPr="00E10F0B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Argentina</w:t>
            </w:r>
          </w:p>
        </w:tc>
      </w:tr>
      <w:tr w:rsidR="002F3513" w:rsidRPr="00E2345E" w14:paraId="1FE092E1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9886072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0FE8D64D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Argentina</w:t>
            </w:r>
          </w:p>
        </w:tc>
        <w:tc>
          <w:tcPr>
            <w:tcW w:w="7473" w:type="dxa"/>
            <w:vAlign w:val="center"/>
          </w:tcPr>
          <w:p w14:paraId="7271F620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Control Laboratory</w:t>
            </w:r>
          </w:p>
          <w:p w14:paraId="18FC25A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Argentine Nuclear Regulatory Authority </w:t>
            </w:r>
          </w:p>
          <w:p w14:paraId="1C3C830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(ARN – Autoridad Regulatoria Nuclear)</w:t>
            </w:r>
          </w:p>
          <w:p w14:paraId="587A9E5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Presbitero Juan Gonzalez y Aragon 15</w:t>
            </w:r>
          </w:p>
          <w:p w14:paraId="73188B46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B1802AYA, Ezeiza</w:t>
            </w:r>
          </w:p>
          <w:p w14:paraId="0FA3F451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F3513">
              <w:rPr>
                <w:noProof/>
                <w:lang w:val="fr-FR"/>
              </w:rPr>
              <w:t>Pcia. de Buenos Aires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Argentina</w:t>
            </w:r>
          </w:p>
        </w:tc>
      </w:tr>
      <w:tr w:rsidR="002F3513" w:rsidRPr="00E10F0B" w14:paraId="3EA0179A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56F9836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252EF442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Australia</w:t>
            </w:r>
          </w:p>
        </w:tc>
        <w:tc>
          <w:tcPr>
            <w:tcW w:w="7473" w:type="dxa"/>
            <w:vAlign w:val="center"/>
          </w:tcPr>
          <w:p w14:paraId="155D5B0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and Nuclear Sciences Laboratory</w:t>
            </w:r>
          </w:p>
          <w:p w14:paraId="3978CC5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Forensic and Scientific Services</w:t>
            </w:r>
          </w:p>
          <w:p w14:paraId="6A4502E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Health Services Support Agency</w:t>
            </w:r>
          </w:p>
          <w:p w14:paraId="748DEA3A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Queensland Department of Health</w:t>
            </w:r>
          </w:p>
          <w:p w14:paraId="035FB2C1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39 Kessels Road, Coopers Plains</w:t>
            </w:r>
          </w:p>
          <w:p w14:paraId="09593703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Queensland 4108</w:t>
            </w:r>
            <w:r w:rsidRPr="00E10F0B">
              <w:br/>
            </w:r>
            <w:r>
              <w:rPr>
                <w:noProof/>
              </w:rPr>
              <w:t>Australia</w:t>
            </w:r>
          </w:p>
        </w:tc>
      </w:tr>
      <w:tr w:rsidR="002F3513" w:rsidRPr="00AC0236" w14:paraId="69C9D687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EB63A8D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4FF0F143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Australia</w:t>
            </w:r>
          </w:p>
        </w:tc>
        <w:tc>
          <w:tcPr>
            <w:tcW w:w="7473" w:type="dxa"/>
            <w:vAlign w:val="center"/>
          </w:tcPr>
          <w:p w14:paraId="6964807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Australian Nuclear Science and Technology Organization (ANSTO)</w:t>
            </w:r>
          </w:p>
          <w:p w14:paraId="4FA12900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New Illawarra Rd</w:t>
            </w:r>
          </w:p>
          <w:p w14:paraId="74AEC1AF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2234, Lucas Heights</w:t>
            </w:r>
          </w:p>
          <w:p w14:paraId="6F494ADC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Menai N.S.W.</w:t>
            </w:r>
            <w:r w:rsidRPr="00E10F0B">
              <w:br/>
            </w:r>
            <w:r>
              <w:rPr>
                <w:noProof/>
              </w:rPr>
              <w:t>Australia</w:t>
            </w:r>
          </w:p>
        </w:tc>
      </w:tr>
      <w:tr w:rsidR="002F3513" w:rsidRPr="00AC0236" w14:paraId="7734F49C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F37D593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1C09751F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Australia</w:t>
            </w:r>
          </w:p>
        </w:tc>
        <w:tc>
          <w:tcPr>
            <w:tcW w:w="7473" w:type="dxa"/>
            <w:vAlign w:val="center"/>
          </w:tcPr>
          <w:p w14:paraId="31DEDE89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Australian Radiation Protection &amp; Nuclear Safety Agency (ARPANSA)</w:t>
            </w:r>
          </w:p>
          <w:p w14:paraId="4E0BF10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Radioanalytical Services Laboratory</w:t>
            </w:r>
          </w:p>
          <w:p w14:paraId="3B2B8445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Lower Plenty Road 619</w:t>
            </w:r>
          </w:p>
          <w:p w14:paraId="0F7E3146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Yallambie, Victoria 3085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Australia</w:t>
            </w:r>
          </w:p>
        </w:tc>
      </w:tr>
      <w:tr w:rsidR="002F3513" w:rsidRPr="00AC0236" w14:paraId="4CD85CC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5990EFD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1BE0E5BD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Austria</w:t>
            </w:r>
          </w:p>
        </w:tc>
        <w:tc>
          <w:tcPr>
            <w:tcW w:w="7473" w:type="dxa"/>
            <w:vAlign w:val="center"/>
          </w:tcPr>
          <w:p w14:paraId="1DDA57BB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BEV</w:t>
            </w:r>
          </w:p>
          <w:p w14:paraId="5C647321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Bundesamt für Eich- und Vermessungswesen</w:t>
            </w:r>
          </w:p>
          <w:p w14:paraId="14A19CCC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Arltgasse 35</w:t>
            </w:r>
          </w:p>
          <w:p w14:paraId="1708EF7D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1160 Wien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Austria</w:t>
            </w:r>
          </w:p>
        </w:tc>
      </w:tr>
      <w:tr w:rsidR="002F3513" w:rsidRPr="00AC0236" w14:paraId="737E216B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36C64B6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7</w:t>
            </w:r>
          </w:p>
        </w:tc>
        <w:tc>
          <w:tcPr>
            <w:tcW w:w="2733" w:type="dxa"/>
            <w:vAlign w:val="center"/>
          </w:tcPr>
          <w:p w14:paraId="10605DDB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Austria</w:t>
            </w:r>
          </w:p>
        </w:tc>
        <w:tc>
          <w:tcPr>
            <w:tcW w:w="7473" w:type="dxa"/>
            <w:vAlign w:val="center"/>
          </w:tcPr>
          <w:p w14:paraId="5BFD55D3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Universitaet Wien</w:t>
            </w:r>
          </w:p>
          <w:p w14:paraId="20D2737E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Institut fur Anorganische Chemie</w:t>
            </w:r>
          </w:p>
          <w:p w14:paraId="44A57B92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Wahringerstrasse 42</w:t>
            </w:r>
          </w:p>
          <w:p w14:paraId="1B825EDE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1090 Wien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Austria</w:t>
            </w:r>
          </w:p>
        </w:tc>
      </w:tr>
      <w:tr w:rsidR="002F3513" w:rsidRPr="00AC0236" w14:paraId="790A95D5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8D4FD9B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2E120757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Austria</w:t>
            </w:r>
          </w:p>
        </w:tc>
        <w:tc>
          <w:tcPr>
            <w:tcW w:w="7473" w:type="dxa"/>
            <w:vAlign w:val="center"/>
          </w:tcPr>
          <w:p w14:paraId="04B05AE4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Department for Radon and Radioecology</w:t>
            </w:r>
          </w:p>
          <w:p w14:paraId="7C9B9ED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Division for Radiation Protection of the Austrian Agency for Health and Food Safety (AGES)</w:t>
            </w:r>
          </w:p>
          <w:p w14:paraId="792978E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Radon Centre of Austria</w:t>
            </w:r>
          </w:p>
          <w:p w14:paraId="4710AEE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Wieningerstrasse 8</w:t>
            </w:r>
          </w:p>
          <w:p w14:paraId="6612C488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4020 Linz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Austria</w:t>
            </w:r>
          </w:p>
        </w:tc>
      </w:tr>
      <w:tr w:rsidR="002F3513" w:rsidRPr="00AC0236" w14:paraId="7F8EE0E0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622F2F5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9</w:t>
            </w:r>
          </w:p>
        </w:tc>
        <w:tc>
          <w:tcPr>
            <w:tcW w:w="2733" w:type="dxa"/>
            <w:vAlign w:val="center"/>
          </w:tcPr>
          <w:p w14:paraId="25CF6E1B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Austria</w:t>
            </w:r>
          </w:p>
        </w:tc>
        <w:tc>
          <w:tcPr>
            <w:tcW w:w="7473" w:type="dxa"/>
            <w:vAlign w:val="center"/>
          </w:tcPr>
          <w:p w14:paraId="21BFD821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Department for Radiation Protection and Radiochemistry</w:t>
            </w:r>
          </w:p>
          <w:p w14:paraId="57D3270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Division for Radiation Protection of the Austrian Agency for Health and Food Safety (AGES)</w:t>
            </w:r>
          </w:p>
          <w:p w14:paraId="5A8E1F59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Spargelfeldstrasse 91</w:t>
            </w:r>
          </w:p>
          <w:p w14:paraId="19557C51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1220 Vienna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Austria</w:t>
            </w:r>
          </w:p>
        </w:tc>
      </w:tr>
      <w:tr w:rsidR="002F3513" w:rsidRPr="00AC0236" w14:paraId="2736631A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755ED15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10</w:t>
            </w:r>
          </w:p>
        </w:tc>
        <w:tc>
          <w:tcPr>
            <w:tcW w:w="2733" w:type="dxa"/>
            <w:vAlign w:val="center"/>
          </w:tcPr>
          <w:p w14:paraId="26751446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Belarus</w:t>
            </w:r>
          </w:p>
        </w:tc>
        <w:tc>
          <w:tcPr>
            <w:tcW w:w="7473" w:type="dxa"/>
            <w:vAlign w:val="center"/>
          </w:tcPr>
          <w:p w14:paraId="74978C81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Belarussian State Institute of Metrology</w:t>
            </w:r>
          </w:p>
          <w:p w14:paraId="74F6313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Ionizing radiation measurements Department</w:t>
            </w:r>
          </w:p>
          <w:p w14:paraId="23CAEAA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Starovilenski Trakt 93</w:t>
            </w:r>
          </w:p>
          <w:p w14:paraId="3A9953F3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220053 Minsk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Belarus</w:t>
            </w:r>
          </w:p>
        </w:tc>
      </w:tr>
      <w:tr w:rsidR="002F3513" w:rsidRPr="00E2345E" w14:paraId="43B6749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C849D68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11</w:t>
            </w:r>
          </w:p>
        </w:tc>
        <w:tc>
          <w:tcPr>
            <w:tcW w:w="2733" w:type="dxa"/>
            <w:vAlign w:val="center"/>
          </w:tcPr>
          <w:p w14:paraId="36978B21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Belgium</w:t>
            </w:r>
          </w:p>
        </w:tc>
        <w:tc>
          <w:tcPr>
            <w:tcW w:w="7473" w:type="dxa"/>
            <w:vAlign w:val="center"/>
          </w:tcPr>
          <w:p w14:paraId="6EC13DA3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Belgian National Institute for Radioelements (IRE)</w:t>
            </w:r>
          </w:p>
          <w:p w14:paraId="06668F74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Laboratoire de mesure de la radioactivité (LMR)</w:t>
            </w:r>
          </w:p>
          <w:p w14:paraId="279A04B9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1, avenue de l'Espérance</w:t>
            </w:r>
          </w:p>
          <w:p w14:paraId="5AB3EDCB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83941">
              <w:rPr>
                <w:noProof/>
                <w:lang w:val="fr-FR"/>
              </w:rPr>
              <w:t>B-6220 Fleurus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Belgium</w:t>
            </w:r>
          </w:p>
        </w:tc>
      </w:tr>
      <w:tr w:rsidR="002F3513" w:rsidRPr="00AC0236" w14:paraId="3416D11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9A48C24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12</w:t>
            </w:r>
          </w:p>
        </w:tc>
        <w:tc>
          <w:tcPr>
            <w:tcW w:w="2733" w:type="dxa"/>
            <w:vAlign w:val="center"/>
          </w:tcPr>
          <w:p w14:paraId="48A12A81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Belgium</w:t>
            </w:r>
          </w:p>
        </w:tc>
        <w:tc>
          <w:tcPr>
            <w:tcW w:w="7473" w:type="dxa"/>
            <w:vAlign w:val="center"/>
          </w:tcPr>
          <w:p w14:paraId="69E86024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Studiecentrum Voor Kernenergie (SCK•CEN)</w:t>
            </w:r>
          </w:p>
          <w:p w14:paraId="12BD37A6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Centre d'etude de l'Energie Nucleaire</w:t>
            </w:r>
          </w:p>
          <w:p w14:paraId="000C845F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Boeretang 200</w:t>
            </w:r>
          </w:p>
          <w:p w14:paraId="7B3ED24D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B-2400, Mol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Belgium</w:t>
            </w:r>
          </w:p>
        </w:tc>
      </w:tr>
      <w:tr w:rsidR="002F3513" w:rsidRPr="00AC0236" w14:paraId="6833C28A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A60C71B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13</w:t>
            </w:r>
          </w:p>
        </w:tc>
        <w:tc>
          <w:tcPr>
            <w:tcW w:w="2733" w:type="dxa"/>
            <w:vAlign w:val="center"/>
          </w:tcPr>
          <w:p w14:paraId="1DC34FE5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Bosnia and Herzegovina</w:t>
            </w:r>
          </w:p>
        </w:tc>
        <w:tc>
          <w:tcPr>
            <w:tcW w:w="7473" w:type="dxa"/>
            <w:vAlign w:val="center"/>
          </w:tcPr>
          <w:p w14:paraId="68DCCC0C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Veterinary Faculty of Sarajevo</w:t>
            </w:r>
          </w:p>
          <w:p w14:paraId="798CC99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Laboratory for Radioactivity Control</w:t>
            </w:r>
          </w:p>
          <w:p w14:paraId="291F8366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Zmaja od Bosne 90</w:t>
            </w:r>
          </w:p>
          <w:p w14:paraId="3900A12B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Sarajevo</w:t>
            </w:r>
            <w:r w:rsidRPr="00E10F0B">
              <w:br/>
            </w:r>
            <w:r>
              <w:rPr>
                <w:noProof/>
              </w:rPr>
              <w:t>Bosnia and Herzegovina</w:t>
            </w:r>
          </w:p>
        </w:tc>
      </w:tr>
      <w:tr w:rsidR="002F3513" w:rsidRPr="00AC0236" w14:paraId="5835AC2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4BB12C2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14</w:t>
            </w:r>
          </w:p>
        </w:tc>
        <w:tc>
          <w:tcPr>
            <w:tcW w:w="2733" w:type="dxa"/>
            <w:vAlign w:val="center"/>
          </w:tcPr>
          <w:p w14:paraId="37CB6229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Bosnia and Herzegovina</w:t>
            </w:r>
          </w:p>
        </w:tc>
        <w:tc>
          <w:tcPr>
            <w:tcW w:w="7473" w:type="dxa"/>
            <w:vAlign w:val="center"/>
          </w:tcPr>
          <w:p w14:paraId="108195E4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for Public Health of Federation of Bosnia and Herzegovina</w:t>
            </w:r>
          </w:p>
          <w:p w14:paraId="565FFAE2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Radiation Protection Center</w:t>
            </w:r>
          </w:p>
          <w:p w14:paraId="3B288CA3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Marsala Tita 9</w:t>
            </w:r>
          </w:p>
          <w:p w14:paraId="1DA82F92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BH-71000 Sarajevo</w:t>
            </w:r>
            <w:r w:rsidRPr="00E10F0B">
              <w:br/>
            </w:r>
            <w:r>
              <w:rPr>
                <w:noProof/>
              </w:rPr>
              <w:t>Bosnia and Herzegovina</w:t>
            </w:r>
          </w:p>
        </w:tc>
      </w:tr>
      <w:tr w:rsidR="002F3513" w:rsidRPr="00AC0236" w14:paraId="3F6D28DF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E1A7C9C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15</w:t>
            </w:r>
          </w:p>
        </w:tc>
        <w:tc>
          <w:tcPr>
            <w:tcW w:w="2733" w:type="dxa"/>
            <w:vAlign w:val="center"/>
          </w:tcPr>
          <w:p w14:paraId="792B2CBB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Bosnia and Herzegovina</w:t>
            </w:r>
          </w:p>
        </w:tc>
        <w:tc>
          <w:tcPr>
            <w:tcW w:w="7473" w:type="dxa"/>
            <w:vAlign w:val="center"/>
          </w:tcPr>
          <w:p w14:paraId="08600DC1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for Public Health of Republic of Srpska</w:t>
            </w:r>
          </w:p>
          <w:p w14:paraId="67FC567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Protection Center</w:t>
            </w:r>
          </w:p>
          <w:p w14:paraId="568EEE26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Jovana Ducica 1</w:t>
            </w:r>
          </w:p>
          <w:p w14:paraId="4453017E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BH-78000 Banja Luka</w:t>
            </w:r>
            <w:r w:rsidRPr="00E10F0B">
              <w:br/>
            </w:r>
            <w:r>
              <w:rPr>
                <w:noProof/>
              </w:rPr>
              <w:t>Bosnia and Herzegovina</w:t>
            </w:r>
          </w:p>
        </w:tc>
      </w:tr>
      <w:tr w:rsidR="002F3513" w:rsidRPr="00AC0236" w14:paraId="4BCFE480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9C5D4A4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16</w:t>
            </w:r>
          </w:p>
        </w:tc>
        <w:tc>
          <w:tcPr>
            <w:tcW w:w="2733" w:type="dxa"/>
            <w:vAlign w:val="center"/>
          </w:tcPr>
          <w:p w14:paraId="157B8B6C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Brazil</w:t>
            </w:r>
          </w:p>
        </w:tc>
        <w:tc>
          <w:tcPr>
            <w:tcW w:w="7473" w:type="dxa"/>
            <w:vAlign w:val="center"/>
          </w:tcPr>
          <w:p w14:paraId="3FA05AAB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Rodovia Procurador Haroldo Fernandes Duarte</w:t>
            </w:r>
          </w:p>
          <w:p w14:paraId="05C320F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Eletrobras Eletronuclear's Environmental Monitoring Laboratory (EE-EML)</w:t>
            </w:r>
          </w:p>
          <w:p w14:paraId="29D3C10D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Rua Natal s/n- Vila Residencial de Mambucaba- Paraty- RJ- </w:t>
            </w:r>
          </w:p>
          <w:p w14:paraId="3BA1E11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Rua da Candelária, 65- Centro </w:t>
            </w:r>
          </w:p>
          <w:p w14:paraId="4C453999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Rio de Janeiro </w:t>
            </w:r>
          </w:p>
          <w:p w14:paraId="16BF814B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Postal 20091-020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Brazil</w:t>
            </w:r>
          </w:p>
        </w:tc>
      </w:tr>
      <w:tr w:rsidR="002F3513" w:rsidRPr="00584118" w14:paraId="4B344C2C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17DDC91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17</w:t>
            </w:r>
          </w:p>
        </w:tc>
        <w:tc>
          <w:tcPr>
            <w:tcW w:w="2733" w:type="dxa"/>
            <w:vAlign w:val="center"/>
          </w:tcPr>
          <w:p w14:paraId="548366E3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Brazil</w:t>
            </w:r>
          </w:p>
        </w:tc>
        <w:tc>
          <w:tcPr>
            <w:tcW w:w="7473" w:type="dxa"/>
            <w:vAlign w:val="center"/>
          </w:tcPr>
          <w:p w14:paraId="500F05D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GLP Laboratórios LTDA</w:t>
            </w:r>
          </w:p>
          <w:p w14:paraId="6B607D5F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Rua Democlácio José Rossin, 112</w:t>
            </w:r>
          </w:p>
          <w:p w14:paraId="6FB6850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Bairro Guamium – Condomínio Industrial AlphaNorth</w:t>
            </w:r>
          </w:p>
          <w:p w14:paraId="481AE79D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13.413-034 Piracicaba, SP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Brazil</w:t>
            </w:r>
          </w:p>
        </w:tc>
      </w:tr>
      <w:tr w:rsidR="002F3513" w:rsidRPr="00E2345E" w14:paraId="7C09FCD7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05B2188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18</w:t>
            </w:r>
          </w:p>
        </w:tc>
        <w:tc>
          <w:tcPr>
            <w:tcW w:w="2733" w:type="dxa"/>
            <w:vAlign w:val="center"/>
          </w:tcPr>
          <w:p w14:paraId="33222750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Brazil</w:t>
            </w:r>
          </w:p>
        </w:tc>
        <w:tc>
          <w:tcPr>
            <w:tcW w:w="7473" w:type="dxa"/>
            <w:vAlign w:val="center"/>
          </w:tcPr>
          <w:p w14:paraId="404AF7C9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Brazilian National Commission for Nuclear Energy (CNEN)     </w:t>
            </w:r>
          </w:p>
          <w:p w14:paraId="1710BE0D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 xml:space="preserve">Instituto de Radioproteçao e Dosimetria (IRD)                                     </w:t>
            </w:r>
          </w:p>
          <w:p w14:paraId="7857BF01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Avda Salvador Allende S/N</w:t>
            </w:r>
          </w:p>
          <w:p w14:paraId="594771BD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Barra da Tijuca</w:t>
            </w:r>
          </w:p>
          <w:p w14:paraId="24E33A8D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 xml:space="preserve">Cep - 22783-127 </w:t>
            </w:r>
          </w:p>
          <w:p w14:paraId="3C49F35D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F3513">
              <w:rPr>
                <w:noProof/>
                <w:lang w:val="fr-FR"/>
              </w:rPr>
              <w:t>Rio De Janeiro, RJ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Brazil</w:t>
            </w:r>
          </w:p>
        </w:tc>
      </w:tr>
      <w:tr w:rsidR="002F3513" w:rsidRPr="00E10F0B" w14:paraId="7CF0BDAB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635BDF1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19</w:t>
            </w:r>
          </w:p>
        </w:tc>
        <w:tc>
          <w:tcPr>
            <w:tcW w:w="2733" w:type="dxa"/>
            <w:vAlign w:val="center"/>
          </w:tcPr>
          <w:p w14:paraId="76C48783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Brazil</w:t>
            </w:r>
          </w:p>
        </w:tc>
        <w:tc>
          <w:tcPr>
            <w:tcW w:w="7473" w:type="dxa"/>
            <w:vAlign w:val="center"/>
          </w:tcPr>
          <w:p w14:paraId="6C8F98EF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Brazilian National Commission for Nuclear Energy (CNEN)    </w:t>
            </w:r>
          </w:p>
          <w:p w14:paraId="5BEAFBD6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Radiochemistry Laboratory</w:t>
            </w:r>
          </w:p>
          <w:p w14:paraId="60CC3A0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Rodovia Poços-Andradas, km 13</w:t>
            </w:r>
          </w:p>
          <w:p w14:paraId="15DBE17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Zona Rural  </w:t>
            </w:r>
          </w:p>
          <w:p w14:paraId="2F6626F1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BR-37719-005, Pocos De Caldas MG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Brazil</w:t>
            </w:r>
          </w:p>
        </w:tc>
      </w:tr>
      <w:tr w:rsidR="002F3513" w:rsidRPr="00E10F0B" w14:paraId="183A5BCC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AA94C52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20</w:t>
            </w:r>
          </w:p>
        </w:tc>
        <w:tc>
          <w:tcPr>
            <w:tcW w:w="2733" w:type="dxa"/>
            <w:vAlign w:val="center"/>
          </w:tcPr>
          <w:p w14:paraId="0BE1C1BB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Brazil</w:t>
            </w:r>
          </w:p>
        </w:tc>
        <w:tc>
          <w:tcPr>
            <w:tcW w:w="7473" w:type="dxa"/>
            <w:vAlign w:val="center"/>
          </w:tcPr>
          <w:p w14:paraId="6ED1D189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Laboratorio de Radiometria Ambiental</w:t>
            </w:r>
          </w:p>
          <w:p w14:paraId="0260743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Instituto de Pesquisas Energeticas e Nucleares </w:t>
            </w:r>
          </w:p>
          <w:p w14:paraId="4957877F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Av. Prof. Lineu Prestes, 2242 </w:t>
            </w:r>
          </w:p>
          <w:p w14:paraId="3DF5F65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Cidade Universitaria CEP 05508 000</w:t>
            </w:r>
          </w:p>
          <w:p w14:paraId="1FF86B55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Sao Paulo</w:t>
            </w:r>
            <w:r w:rsidRPr="00E10F0B">
              <w:br/>
            </w:r>
            <w:r>
              <w:rPr>
                <w:noProof/>
              </w:rPr>
              <w:t>Brazil</w:t>
            </w:r>
          </w:p>
        </w:tc>
      </w:tr>
      <w:tr w:rsidR="002F3513" w:rsidRPr="00E10F0B" w14:paraId="41DFE61B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1E05244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21</w:t>
            </w:r>
          </w:p>
        </w:tc>
        <w:tc>
          <w:tcPr>
            <w:tcW w:w="2733" w:type="dxa"/>
            <w:vAlign w:val="center"/>
          </w:tcPr>
          <w:p w14:paraId="65C0B42C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Bulgaria</w:t>
            </w:r>
          </w:p>
        </w:tc>
        <w:tc>
          <w:tcPr>
            <w:tcW w:w="7473" w:type="dxa"/>
            <w:vAlign w:val="center"/>
          </w:tcPr>
          <w:p w14:paraId="2CCCE20A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Executive Environment Agency</w:t>
            </w:r>
          </w:p>
          <w:p w14:paraId="4B085C3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Ministry Of Environment &amp; Water</w:t>
            </w:r>
          </w:p>
          <w:p w14:paraId="1AC7A2B9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136 Tzar Boris III</w:t>
            </w:r>
          </w:p>
          <w:p w14:paraId="77BA51C5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BG-1618, Sofia</w:t>
            </w:r>
            <w:r w:rsidRPr="00E10F0B">
              <w:br/>
            </w:r>
            <w:r>
              <w:rPr>
                <w:noProof/>
              </w:rPr>
              <w:t>Bulgaria</w:t>
            </w:r>
          </w:p>
        </w:tc>
      </w:tr>
      <w:tr w:rsidR="002F3513" w:rsidRPr="00AC0236" w14:paraId="7C647931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58B773F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22</w:t>
            </w:r>
          </w:p>
        </w:tc>
        <w:tc>
          <w:tcPr>
            <w:tcW w:w="2733" w:type="dxa"/>
            <w:vAlign w:val="center"/>
          </w:tcPr>
          <w:p w14:paraId="126A72C6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Bulgaria</w:t>
            </w:r>
          </w:p>
        </w:tc>
        <w:tc>
          <w:tcPr>
            <w:tcW w:w="7473" w:type="dxa"/>
            <w:vAlign w:val="center"/>
          </w:tcPr>
          <w:p w14:paraId="18C1C2F7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Radioecological Monitoring Laboratory</w:t>
            </w:r>
          </w:p>
          <w:p w14:paraId="5C61379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Kozloduy Nuclear Power Plant</w:t>
            </w:r>
          </w:p>
          <w:p w14:paraId="189DE4F0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Kozloduy, 3321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Bulgaria</w:t>
            </w:r>
          </w:p>
        </w:tc>
      </w:tr>
      <w:tr w:rsidR="002F3513" w:rsidRPr="00AC0236" w14:paraId="0132FAF3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58A3ADF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23</w:t>
            </w:r>
          </w:p>
        </w:tc>
        <w:tc>
          <w:tcPr>
            <w:tcW w:w="2733" w:type="dxa"/>
            <w:vAlign w:val="center"/>
          </w:tcPr>
          <w:p w14:paraId="13015069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Canada</w:t>
            </w:r>
          </w:p>
        </w:tc>
        <w:tc>
          <w:tcPr>
            <w:tcW w:w="7473" w:type="dxa"/>
            <w:vAlign w:val="center"/>
          </w:tcPr>
          <w:p w14:paraId="347685F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Protection Bureau (RPB)</w:t>
            </w:r>
          </w:p>
          <w:p w14:paraId="41FF1D71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Health Canada</w:t>
            </w:r>
          </w:p>
          <w:p w14:paraId="73194C6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775 Brookfield Road</w:t>
            </w:r>
          </w:p>
          <w:p w14:paraId="2C9592F1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Ottawa, ON, K1A 1C1</w:t>
            </w:r>
            <w:r w:rsidRPr="00E10F0B">
              <w:br/>
            </w:r>
            <w:r>
              <w:rPr>
                <w:noProof/>
              </w:rPr>
              <w:t>Canada</w:t>
            </w:r>
          </w:p>
        </w:tc>
      </w:tr>
      <w:tr w:rsidR="002F3513" w:rsidRPr="00AC0236" w14:paraId="06DA842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BD1F620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24</w:t>
            </w:r>
          </w:p>
        </w:tc>
        <w:tc>
          <w:tcPr>
            <w:tcW w:w="2733" w:type="dxa"/>
            <w:vAlign w:val="center"/>
          </w:tcPr>
          <w:p w14:paraId="60DBE5CB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Canada</w:t>
            </w:r>
          </w:p>
        </w:tc>
        <w:tc>
          <w:tcPr>
            <w:tcW w:w="7473" w:type="dxa"/>
            <w:vAlign w:val="center"/>
          </w:tcPr>
          <w:p w14:paraId="6F0B7C9D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Canadian Nuclear Safety Commission</w:t>
            </w:r>
          </w:p>
          <w:p w14:paraId="26B88FB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Government of Canada</w:t>
            </w:r>
          </w:p>
          <w:p w14:paraId="116E42E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Laboratory Services Division </w:t>
            </w:r>
          </w:p>
          <w:p w14:paraId="4E09BFE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3484 Limebank Road </w:t>
            </w:r>
          </w:p>
          <w:p w14:paraId="67140A42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Ottawa, Ontario  K1V 1E1</w:t>
            </w:r>
            <w:r w:rsidRPr="00E10F0B">
              <w:br/>
            </w:r>
            <w:r>
              <w:rPr>
                <w:noProof/>
              </w:rPr>
              <w:t>Canada</w:t>
            </w:r>
          </w:p>
        </w:tc>
      </w:tr>
      <w:tr w:rsidR="002F3513" w:rsidRPr="00AC0236" w14:paraId="66EA7488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80CC7E1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25</w:t>
            </w:r>
          </w:p>
        </w:tc>
        <w:tc>
          <w:tcPr>
            <w:tcW w:w="2733" w:type="dxa"/>
            <w:vAlign w:val="center"/>
          </w:tcPr>
          <w:p w14:paraId="6D5CB1F1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Canada</w:t>
            </w:r>
          </w:p>
        </w:tc>
        <w:tc>
          <w:tcPr>
            <w:tcW w:w="7473" w:type="dxa"/>
            <w:vAlign w:val="center"/>
          </w:tcPr>
          <w:p w14:paraId="18235507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Canadian Nuclear Laboratories</w:t>
            </w:r>
          </w:p>
          <w:p w14:paraId="1E81A55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Chalk River Laboratories </w:t>
            </w:r>
          </w:p>
          <w:p w14:paraId="6EB1C6FC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Stn 51A, Plant Rd, Chalk River</w:t>
            </w:r>
          </w:p>
          <w:p w14:paraId="352BA876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Ontario, K0J 1J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Canada</w:t>
            </w:r>
          </w:p>
        </w:tc>
      </w:tr>
      <w:tr w:rsidR="002F3513" w:rsidRPr="00AC0236" w14:paraId="71DD16D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B85720D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26</w:t>
            </w:r>
          </w:p>
        </w:tc>
        <w:tc>
          <w:tcPr>
            <w:tcW w:w="2733" w:type="dxa"/>
            <w:vAlign w:val="center"/>
          </w:tcPr>
          <w:p w14:paraId="59754519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Chile</w:t>
            </w:r>
          </w:p>
        </w:tc>
        <w:tc>
          <w:tcPr>
            <w:tcW w:w="7473" w:type="dxa"/>
            <w:vAlign w:val="center"/>
          </w:tcPr>
          <w:p w14:paraId="02E8AAE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Comision Chilena de Energia Nuclear</w:t>
            </w:r>
          </w:p>
          <w:p w14:paraId="32F0F2B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Nueva Bilbao N°12501, Las Condes</w:t>
            </w:r>
          </w:p>
          <w:p w14:paraId="609C93C0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Santiago de Chile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Chile</w:t>
            </w:r>
          </w:p>
        </w:tc>
      </w:tr>
      <w:tr w:rsidR="002F3513" w:rsidRPr="00AC0236" w14:paraId="3CEDDBD3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9C26477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27</w:t>
            </w:r>
          </w:p>
        </w:tc>
        <w:tc>
          <w:tcPr>
            <w:tcW w:w="2733" w:type="dxa"/>
            <w:vAlign w:val="center"/>
          </w:tcPr>
          <w:p w14:paraId="4194F6C8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China</w:t>
            </w:r>
          </w:p>
        </w:tc>
        <w:tc>
          <w:tcPr>
            <w:tcW w:w="7473" w:type="dxa"/>
            <w:vAlign w:val="center"/>
          </w:tcPr>
          <w:p w14:paraId="0ACC306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China Institute for Radiation Protection</w:t>
            </w:r>
          </w:p>
          <w:p w14:paraId="566A69F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102 Xuefu Street</w:t>
            </w:r>
          </w:p>
          <w:p w14:paraId="4B6EF9B3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120</w:t>
            </w:r>
          </w:p>
          <w:p w14:paraId="7B6E15E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Taiyuan, 030 006</w:t>
            </w:r>
          </w:p>
          <w:p w14:paraId="494A2803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Shanxi Province</w:t>
            </w:r>
            <w:r w:rsidRPr="00E10F0B">
              <w:br/>
            </w:r>
            <w:r>
              <w:rPr>
                <w:noProof/>
              </w:rPr>
              <w:t>China</w:t>
            </w:r>
          </w:p>
        </w:tc>
      </w:tr>
      <w:tr w:rsidR="002F3513" w:rsidRPr="00AC0236" w14:paraId="5F2941B2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C16F43D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28</w:t>
            </w:r>
          </w:p>
        </w:tc>
        <w:tc>
          <w:tcPr>
            <w:tcW w:w="2733" w:type="dxa"/>
            <w:vAlign w:val="center"/>
          </w:tcPr>
          <w:p w14:paraId="67A47FAE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China</w:t>
            </w:r>
          </w:p>
        </w:tc>
        <w:tc>
          <w:tcPr>
            <w:tcW w:w="7473" w:type="dxa"/>
            <w:vAlign w:val="center"/>
          </w:tcPr>
          <w:p w14:paraId="2CC326E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China Institute of Atomic Energy</w:t>
            </w:r>
          </w:p>
          <w:p w14:paraId="55B84CF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275-20</w:t>
            </w:r>
          </w:p>
          <w:p w14:paraId="1A6CE8BC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Beijing, 102413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China</w:t>
            </w:r>
          </w:p>
        </w:tc>
      </w:tr>
      <w:tr w:rsidR="002F3513" w:rsidRPr="00AC0236" w14:paraId="2BE8ACD9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CCA3BDB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29</w:t>
            </w:r>
          </w:p>
        </w:tc>
        <w:tc>
          <w:tcPr>
            <w:tcW w:w="2733" w:type="dxa"/>
            <w:vAlign w:val="center"/>
          </w:tcPr>
          <w:p w14:paraId="05671382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China</w:t>
            </w:r>
          </w:p>
        </w:tc>
        <w:tc>
          <w:tcPr>
            <w:tcW w:w="7473" w:type="dxa"/>
            <w:vAlign w:val="center"/>
          </w:tcPr>
          <w:p w14:paraId="5E64189F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Third Institute of Oceanography</w:t>
            </w:r>
          </w:p>
          <w:p w14:paraId="41118705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Ministry of Natural Resources </w:t>
            </w:r>
          </w:p>
          <w:p w14:paraId="58759CF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184 Daxue Road</w:t>
            </w:r>
          </w:p>
          <w:p w14:paraId="33128006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Siming District </w:t>
            </w:r>
          </w:p>
          <w:p w14:paraId="67C6420A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Xiamen City </w:t>
            </w:r>
          </w:p>
          <w:p w14:paraId="3BE06DFF" w14:textId="77777777" w:rsidR="002F3513" w:rsidRPr="00584118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361005 Fujian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China</w:t>
            </w:r>
          </w:p>
        </w:tc>
      </w:tr>
      <w:tr w:rsidR="002F3513" w:rsidRPr="00AC0236" w14:paraId="541AAF0D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83BD92D" w14:textId="7777777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30</w:t>
            </w:r>
          </w:p>
        </w:tc>
        <w:tc>
          <w:tcPr>
            <w:tcW w:w="2733" w:type="dxa"/>
            <w:vAlign w:val="center"/>
          </w:tcPr>
          <w:p w14:paraId="4B074CBE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China</w:t>
            </w:r>
          </w:p>
        </w:tc>
        <w:tc>
          <w:tcPr>
            <w:tcW w:w="7473" w:type="dxa"/>
            <w:vAlign w:val="center"/>
          </w:tcPr>
          <w:p w14:paraId="7217F41B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Chinese Academy of Agricultural Sciences (CAAS)</w:t>
            </w:r>
          </w:p>
          <w:p w14:paraId="1BFC9CE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Environment and Sustainable Development in</w:t>
            </w:r>
          </w:p>
          <w:p w14:paraId="451C35BD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Agriculture</w:t>
            </w:r>
          </w:p>
          <w:p w14:paraId="66467C1C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No 12 Zhongguancun South Street </w:t>
            </w:r>
          </w:p>
          <w:p w14:paraId="39141FF4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100081 Beijing</w:t>
            </w:r>
            <w:r w:rsidRPr="00E10F0B">
              <w:br/>
            </w:r>
            <w:r>
              <w:rPr>
                <w:noProof/>
              </w:rPr>
              <w:t>China</w:t>
            </w:r>
          </w:p>
        </w:tc>
      </w:tr>
      <w:tr w:rsidR="00F80806" w:rsidRPr="00AC0236" w14:paraId="0A6C93F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079B5393" w14:textId="1F3A192F" w:rsidR="00F80806" w:rsidRPr="00AC0236" w:rsidRDefault="009F1525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733" w:type="dxa"/>
            <w:vAlign w:val="center"/>
          </w:tcPr>
          <w:p w14:paraId="6CE1ECAA" w14:textId="056ACDD1" w:rsidR="00F80806" w:rsidRPr="00B83941" w:rsidRDefault="009F1525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70C0"/>
              </w:rPr>
            </w:pPr>
            <w:r>
              <w:rPr>
                <w:b/>
                <w:noProof/>
                <w:color w:val="0070C0"/>
              </w:rPr>
              <w:t>China</w:t>
            </w:r>
          </w:p>
        </w:tc>
        <w:tc>
          <w:tcPr>
            <w:tcW w:w="7473" w:type="dxa"/>
            <w:vAlign w:val="center"/>
          </w:tcPr>
          <w:p w14:paraId="727B890F" w14:textId="77777777" w:rsidR="00764E90" w:rsidRDefault="00CC7104" w:rsidP="00CC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C7104">
              <w:rPr>
                <w:noProof/>
              </w:rPr>
              <w:t>Radiation Environment Monitoring Laboratory</w:t>
            </w:r>
            <w:r w:rsidRPr="00CC7104">
              <w:rPr>
                <w:noProof/>
              </w:rPr>
              <w:br/>
              <w:t>Nuclear and Radiation Safety Center of the Ministry of Ecology and Environment, PRC</w:t>
            </w:r>
            <w:r w:rsidRPr="00CC7104">
              <w:rPr>
                <w:noProof/>
              </w:rPr>
              <w:br/>
              <w:t xml:space="preserve">9 Zhixing East Road, Fangshan District, </w:t>
            </w:r>
          </w:p>
          <w:p w14:paraId="6EDDB3B6" w14:textId="777233E4" w:rsidR="00CC7104" w:rsidRDefault="00764E90" w:rsidP="00CC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102445 </w:t>
            </w:r>
            <w:r w:rsidR="00CC7104" w:rsidRPr="00CC7104">
              <w:rPr>
                <w:noProof/>
              </w:rPr>
              <w:t>Beijing</w:t>
            </w:r>
          </w:p>
          <w:p w14:paraId="1CD03D87" w14:textId="6D7432EE" w:rsidR="00764E90" w:rsidRPr="00CC7104" w:rsidRDefault="00764E90" w:rsidP="00CC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China</w:t>
            </w:r>
          </w:p>
          <w:p w14:paraId="324133CA" w14:textId="77777777" w:rsidR="00F80806" w:rsidRPr="00CC7104" w:rsidRDefault="00F80806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0806" w:rsidRPr="00AC0236" w14:paraId="42E51C0A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4B6701CF" w14:textId="749D8BAB" w:rsidR="00F80806" w:rsidRPr="00AC0236" w:rsidRDefault="009F1525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32</w:t>
            </w:r>
          </w:p>
        </w:tc>
        <w:tc>
          <w:tcPr>
            <w:tcW w:w="2733" w:type="dxa"/>
            <w:vAlign w:val="center"/>
          </w:tcPr>
          <w:p w14:paraId="49BD3B24" w14:textId="0F63B4B9" w:rsidR="00F80806" w:rsidRPr="00B83941" w:rsidRDefault="009F1525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70C0"/>
              </w:rPr>
            </w:pPr>
            <w:r>
              <w:rPr>
                <w:b/>
                <w:noProof/>
                <w:color w:val="0070C0"/>
              </w:rPr>
              <w:t>China</w:t>
            </w:r>
          </w:p>
        </w:tc>
        <w:tc>
          <w:tcPr>
            <w:tcW w:w="7473" w:type="dxa"/>
            <w:vAlign w:val="center"/>
          </w:tcPr>
          <w:p w14:paraId="0B9FCEA6" w14:textId="4A06DFBB" w:rsidR="002F0856" w:rsidRDefault="002F0856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F0856">
              <w:rPr>
                <w:noProof/>
              </w:rPr>
              <w:t>National Marine Environmental Monitoring Center</w:t>
            </w:r>
            <w:r w:rsidR="00051695">
              <w:rPr>
                <w:noProof/>
              </w:rPr>
              <w:t xml:space="preserve"> (NMEMC)</w:t>
            </w:r>
            <w:r w:rsidRPr="002F0856">
              <w:rPr>
                <w:noProof/>
              </w:rPr>
              <w:t xml:space="preserve"> </w:t>
            </w:r>
          </w:p>
          <w:p w14:paraId="360DBA4D" w14:textId="6B2C7714" w:rsidR="002F47B0" w:rsidRDefault="002F0856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F0856">
              <w:rPr>
                <w:noProof/>
              </w:rPr>
              <w:t>No. 42 Linghe Street</w:t>
            </w:r>
            <w:r w:rsidR="00791C33">
              <w:rPr>
                <w:noProof/>
              </w:rPr>
              <w:t xml:space="preserve">, </w:t>
            </w:r>
            <w:r w:rsidR="007918E5">
              <w:rPr>
                <w:noProof/>
              </w:rPr>
              <w:t>Shahekou District, Dalian</w:t>
            </w:r>
            <w:r w:rsidRPr="002F0856">
              <w:rPr>
                <w:noProof/>
              </w:rPr>
              <w:t xml:space="preserve"> </w:t>
            </w:r>
          </w:p>
          <w:p w14:paraId="06243DC1" w14:textId="49D8B3AA" w:rsidR="00F80806" w:rsidRDefault="002F0856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F0856">
              <w:rPr>
                <w:noProof/>
              </w:rPr>
              <w:t>116023</w:t>
            </w:r>
            <w:r w:rsidR="003005B3">
              <w:rPr>
                <w:noProof/>
              </w:rPr>
              <w:t xml:space="preserve"> </w:t>
            </w:r>
            <w:r w:rsidR="007918E5">
              <w:rPr>
                <w:noProof/>
              </w:rPr>
              <w:t>Liaoning</w:t>
            </w:r>
          </w:p>
          <w:p w14:paraId="7B929EDA" w14:textId="061A4D9D" w:rsidR="002F47B0" w:rsidRDefault="002F47B0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China</w:t>
            </w:r>
          </w:p>
        </w:tc>
      </w:tr>
      <w:tr w:rsidR="008417A3" w:rsidRPr="00AC0236" w14:paraId="78AFE79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2EEA904A" w14:textId="0822423F" w:rsidR="008417A3" w:rsidRPr="00AC0236" w:rsidRDefault="008417A3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2733" w:type="dxa"/>
            <w:vAlign w:val="center"/>
          </w:tcPr>
          <w:p w14:paraId="77AE24FF" w14:textId="7BF9CD9A" w:rsidR="008417A3" w:rsidRPr="00B83941" w:rsidRDefault="008417A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70C0"/>
              </w:rPr>
            </w:pPr>
            <w:r>
              <w:rPr>
                <w:b/>
                <w:noProof/>
                <w:color w:val="0070C0"/>
              </w:rPr>
              <w:t>China</w:t>
            </w:r>
          </w:p>
        </w:tc>
        <w:tc>
          <w:tcPr>
            <w:tcW w:w="7473" w:type="dxa"/>
            <w:vAlign w:val="center"/>
          </w:tcPr>
          <w:p w14:paraId="3D69ACD5" w14:textId="21A9F511" w:rsidR="0054475B" w:rsidRPr="0054475B" w:rsidRDefault="0054475B" w:rsidP="0054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54475B">
              <w:rPr>
                <w:noProof/>
              </w:rPr>
              <w:t>Radiation Monitoring Technical Center</w:t>
            </w:r>
            <w:r w:rsidRPr="0054475B">
              <w:rPr>
                <w:noProof/>
              </w:rPr>
              <w:br/>
              <w:t>Ministry of Ecology and Environment (RMTC)</w:t>
            </w:r>
            <w:r w:rsidRPr="0054475B">
              <w:rPr>
                <w:b/>
                <w:bCs/>
                <w:noProof/>
              </w:rPr>
              <w:br/>
            </w:r>
            <w:r w:rsidRPr="0054475B">
              <w:rPr>
                <w:noProof/>
              </w:rPr>
              <w:t>No.306 Wenyi Road</w:t>
            </w:r>
            <w:r w:rsidR="00A057BF">
              <w:rPr>
                <w:noProof/>
              </w:rPr>
              <w:t>,</w:t>
            </w:r>
            <w:r w:rsidRPr="0054475B">
              <w:rPr>
                <w:noProof/>
              </w:rPr>
              <w:t xml:space="preserve"> Hangzhou</w:t>
            </w:r>
            <w:r w:rsidRPr="0054475B">
              <w:rPr>
                <w:noProof/>
              </w:rPr>
              <w:br/>
              <w:t>China</w:t>
            </w:r>
          </w:p>
          <w:p w14:paraId="6ECE3ABA" w14:textId="77777777" w:rsidR="008417A3" w:rsidRDefault="008417A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F3513" w:rsidRPr="00AC0236" w14:paraId="17BEDD16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EBA76A4" w14:textId="69B325C7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34</w:t>
            </w:r>
          </w:p>
        </w:tc>
        <w:tc>
          <w:tcPr>
            <w:tcW w:w="2733" w:type="dxa"/>
            <w:vAlign w:val="center"/>
          </w:tcPr>
          <w:p w14:paraId="72664126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Costa Rica</w:t>
            </w:r>
          </w:p>
        </w:tc>
        <w:tc>
          <w:tcPr>
            <w:tcW w:w="7473" w:type="dxa"/>
            <w:vAlign w:val="center"/>
          </w:tcPr>
          <w:p w14:paraId="57DE4B4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Universidad de Costa Rica (UCR) </w:t>
            </w:r>
          </w:p>
          <w:p w14:paraId="05FA17F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Research Center for Nuclear, Atomic and Molecular Science (CICANUM) - Gamma Ray Spectrometry Laboratory (LEG)</w:t>
            </w:r>
          </w:p>
          <w:p w14:paraId="667540C8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Ciudad de la Investigación</w:t>
            </w:r>
          </w:p>
          <w:p w14:paraId="3B431664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513">
              <w:rPr>
                <w:noProof/>
                <w:lang w:val="fr-FR"/>
              </w:rPr>
              <w:t xml:space="preserve">apdo. </w:t>
            </w:r>
            <w:r>
              <w:rPr>
                <w:noProof/>
              </w:rPr>
              <w:t>11501-2060 San José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Costa Rica</w:t>
            </w:r>
          </w:p>
        </w:tc>
      </w:tr>
      <w:tr w:rsidR="002F3513" w:rsidRPr="00E10F0B" w14:paraId="2EA6C5B5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03457E8" w14:textId="2E889FAF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3</w:t>
            </w:r>
            <w:r w:rsidR="0015013E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431D1AA0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Croatia</w:t>
            </w:r>
          </w:p>
        </w:tc>
        <w:tc>
          <w:tcPr>
            <w:tcW w:w="7473" w:type="dxa"/>
            <w:vAlign w:val="center"/>
          </w:tcPr>
          <w:p w14:paraId="4E934092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for Medical Research and Occupational Health (IMI)</w:t>
            </w:r>
          </w:p>
          <w:p w14:paraId="0220EFB8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Radiation Protection Unit</w:t>
            </w:r>
          </w:p>
          <w:p w14:paraId="44990EAE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Ksaverska cesta 2</w:t>
            </w:r>
          </w:p>
          <w:p w14:paraId="3ED502D4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291</w:t>
            </w:r>
          </w:p>
          <w:p w14:paraId="0CDA52CA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HR-10000 Zagreb</w:t>
            </w:r>
            <w:r w:rsidRPr="00E10F0B">
              <w:br/>
            </w:r>
            <w:r>
              <w:rPr>
                <w:noProof/>
              </w:rPr>
              <w:t>Croatia</w:t>
            </w:r>
          </w:p>
        </w:tc>
      </w:tr>
      <w:tr w:rsidR="002F3513" w:rsidRPr="00E10F0B" w14:paraId="605A226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EFB7EAE" w14:textId="48FFBDC3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3</w:t>
            </w:r>
            <w:r w:rsidR="0015013E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2137AF75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Croatia</w:t>
            </w:r>
          </w:p>
        </w:tc>
        <w:tc>
          <w:tcPr>
            <w:tcW w:w="7473" w:type="dxa"/>
            <w:vAlign w:val="center"/>
          </w:tcPr>
          <w:p w14:paraId="7052D199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Laboratory for Radioecology</w:t>
            </w:r>
          </w:p>
          <w:p w14:paraId="343FE055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Rudjer Boskovic Institute</w:t>
            </w:r>
          </w:p>
          <w:p w14:paraId="118DD93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Bijenicka cesta 54</w:t>
            </w:r>
          </w:p>
          <w:p w14:paraId="09D23579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HR-10000 Zagreb</w:t>
            </w:r>
            <w:r w:rsidRPr="00E10F0B">
              <w:br/>
            </w:r>
            <w:r>
              <w:rPr>
                <w:noProof/>
              </w:rPr>
              <w:t>Croatia</w:t>
            </w:r>
          </w:p>
        </w:tc>
      </w:tr>
      <w:tr w:rsidR="002F3513" w:rsidRPr="00E10F0B" w14:paraId="1CE6BD19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CE75D4D" w14:textId="5B86A756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3</w:t>
            </w:r>
            <w:r w:rsidR="0015013E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52F34B88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Cuba</w:t>
            </w:r>
          </w:p>
        </w:tc>
        <w:tc>
          <w:tcPr>
            <w:tcW w:w="7473" w:type="dxa"/>
            <w:vAlign w:val="center"/>
          </w:tcPr>
          <w:p w14:paraId="5AA58449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Centro de Estudios Ambientales de Cienfuegos</w:t>
            </w:r>
          </w:p>
          <w:p w14:paraId="1AD0C33B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Carretera a Castillo de Jagua, km 1.5</w:t>
            </w:r>
          </w:p>
          <w:p w14:paraId="55DE78B0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Apartado Postal 5</w:t>
            </w:r>
          </w:p>
          <w:p w14:paraId="52C8D200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Código Postal 59350</w:t>
            </w:r>
          </w:p>
          <w:p w14:paraId="7D2D3093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Ciudad Nuclear</w:t>
            </w:r>
          </w:p>
          <w:p w14:paraId="49AD6ACB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Cienfuegos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Cuba</w:t>
            </w:r>
          </w:p>
        </w:tc>
      </w:tr>
      <w:tr w:rsidR="002F3513" w:rsidRPr="00E10F0B" w14:paraId="6A1E3023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AF12945" w14:textId="27C039AB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3</w:t>
            </w:r>
            <w:r w:rsidR="0015013E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70C916F4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Cuba</w:t>
            </w:r>
          </w:p>
        </w:tc>
        <w:tc>
          <w:tcPr>
            <w:tcW w:w="7473" w:type="dxa"/>
            <w:vAlign w:val="center"/>
          </w:tcPr>
          <w:p w14:paraId="6D827524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Centro de Isotopos (CENTIS)</w:t>
            </w:r>
          </w:p>
          <w:p w14:paraId="40D4D280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Carretera La Rada km 3</w:t>
            </w:r>
          </w:p>
          <w:p w14:paraId="3F9C4C0C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Mayabeque Cuba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Cuba</w:t>
            </w:r>
          </w:p>
        </w:tc>
      </w:tr>
      <w:tr w:rsidR="002F3513" w:rsidRPr="00E10F0B" w14:paraId="7F978E1E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329AF5E" w14:textId="5393D704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3</w:t>
            </w:r>
            <w:r w:rsidR="0015013E">
              <w:rPr>
                <w:noProof/>
              </w:rPr>
              <w:t>9</w:t>
            </w:r>
          </w:p>
        </w:tc>
        <w:tc>
          <w:tcPr>
            <w:tcW w:w="2733" w:type="dxa"/>
            <w:vAlign w:val="center"/>
          </w:tcPr>
          <w:p w14:paraId="11397E45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Cuba</w:t>
            </w:r>
          </w:p>
        </w:tc>
        <w:tc>
          <w:tcPr>
            <w:tcW w:w="7473" w:type="dxa"/>
            <w:vAlign w:val="center"/>
          </w:tcPr>
          <w:p w14:paraId="65ADDDBA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Centro de Proteccion e Higiene de las Radiaciones (CPHR)</w:t>
            </w:r>
          </w:p>
          <w:p w14:paraId="5A201F68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Laboratorio de Vigilancia Radiológica Ambiental </w:t>
            </w:r>
          </w:p>
          <w:p w14:paraId="1D61B5C5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Calle 20 No. 4113, entre 41 Y 47 Playa</w:t>
            </w:r>
          </w:p>
          <w:p w14:paraId="48870A00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CP 10300, La Habana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Cuba</w:t>
            </w:r>
          </w:p>
        </w:tc>
      </w:tr>
      <w:tr w:rsidR="002F3513" w:rsidRPr="00AC0236" w14:paraId="7F88C2B0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4341938" w14:textId="7A4EC2C0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40</w:t>
            </w:r>
          </w:p>
        </w:tc>
        <w:tc>
          <w:tcPr>
            <w:tcW w:w="2733" w:type="dxa"/>
            <w:vAlign w:val="center"/>
          </w:tcPr>
          <w:p w14:paraId="0DB87128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Cyprus</w:t>
            </w:r>
          </w:p>
        </w:tc>
        <w:tc>
          <w:tcPr>
            <w:tcW w:w="7473" w:type="dxa"/>
            <w:vAlign w:val="center"/>
          </w:tcPr>
          <w:p w14:paraId="77D9D01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Cyprus State General Laboratory</w:t>
            </w:r>
          </w:p>
          <w:p w14:paraId="7A10E3E9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Radioactivity Lab of Food and Environmental Samples</w:t>
            </w:r>
          </w:p>
          <w:p w14:paraId="75044EA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Ministry of Health</w:t>
            </w:r>
          </w:p>
          <w:p w14:paraId="414AB4B0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44 Kimonos Street</w:t>
            </w:r>
          </w:p>
          <w:p w14:paraId="6A029130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1451, Nicosia</w:t>
            </w:r>
            <w:r w:rsidRPr="00E10F0B">
              <w:br/>
            </w:r>
            <w:r>
              <w:rPr>
                <w:noProof/>
              </w:rPr>
              <w:t>Cyprus</w:t>
            </w:r>
          </w:p>
        </w:tc>
      </w:tr>
      <w:tr w:rsidR="002F3513" w:rsidRPr="00AC0236" w14:paraId="61AEE40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CA1DB7D" w14:textId="448B207E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41</w:t>
            </w:r>
          </w:p>
        </w:tc>
        <w:tc>
          <w:tcPr>
            <w:tcW w:w="2733" w:type="dxa"/>
            <w:vAlign w:val="center"/>
          </w:tcPr>
          <w:p w14:paraId="286E2680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Czech Republic</w:t>
            </w:r>
          </w:p>
        </w:tc>
        <w:tc>
          <w:tcPr>
            <w:tcW w:w="7473" w:type="dxa"/>
            <w:vAlign w:val="center"/>
          </w:tcPr>
          <w:p w14:paraId="24C7B90B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SURO - National Radiation Protection Institute</w:t>
            </w:r>
          </w:p>
          <w:p w14:paraId="1D12ABD9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Bartoskova 28</w:t>
            </w:r>
          </w:p>
          <w:p w14:paraId="705756EE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140 00 Prague 4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Czech Republic</w:t>
            </w:r>
          </w:p>
        </w:tc>
      </w:tr>
      <w:tr w:rsidR="002F3513" w:rsidRPr="00AC0236" w14:paraId="5276A91E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D6E5B87" w14:textId="33E97F7E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t>42</w:t>
            </w:r>
          </w:p>
        </w:tc>
        <w:tc>
          <w:tcPr>
            <w:tcW w:w="2733" w:type="dxa"/>
            <w:vAlign w:val="center"/>
          </w:tcPr>
          <w:p w14:paraId="5DB9F700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Denmark</w:t>
            </w:r>
          </w:p>
        </w:tc>
        <w:tc>
          <w:tcPr>
            <w:tcW w:w="7473" w:type="dxa"/>
            <w:vAlign w:val="center"/>
          </w:tcPr>
          <w:p w14:paraId="4245943D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Technical University of Denmark</w:t>
            </w:r>
          </w:p>
          <w:p w14:paraId="0254CED1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Center for Nuclear Technologies</w:t>
            </w:r>
          </w:p>
          <w:p w14:paraId="0A8ED590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Hevesy Laboratory, Radioecology Section</w:t>
            </w:r>
          </w:p>
          <w:p w14:paraId="24A39A2E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Frederiksborgvej 399</w:t>
            </w:r>
          </w:p>
          <w:p w14:paraId="335EAF45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DK-4000 Denmark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Denmark</w:t>
            </w:r>
          </w:p>
        </w:tc>
      </w:tr>
      <w:tr w:rsidR="002F3513" w:rsidRPr="00AC0236" w14:paraId="7220080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D42CB30" w14:textId="13FC3898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43</w:t>
            </w:r>
          </w:p>
        </w:tc>
        <w:tc>
          <w:tcPr>
            <w:tcW w:w="2733" w:type="dxa"/>
            <w:vAlign w:val="center"/>
          </w:tcPr>
          <w:p w14:paraId="7679C627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Ecuador</w:t>
            </w:r>
          </w:p>
        </w:tc>
        <w:tc>
          <w:tcPr>
            <w:tcW w:w="7473" w:type="dxa"/>
            <w:vAlign w:val="center"/>
          </w:tcPr>
          <w:p w14:paraId="38B3BE94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Radioactivity Monitoring Laboratory</w:t>
            </w:r>
          </w:p>
          <w:p w14:paraId="62A309B5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Radioactivity Analysis Unit </w:t>
            </w:r>
          </w:p>
          <w:p w14:paraId="23B84BB5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Juan Larrea N1536 y Riofrio</w:t>
            </w:r>
          </w:p>
          <w:p w14:paraId="703D2842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INEC (National Institute of Statistics and Censuses) building, 6th floor</w:t>
            </w:r>
          </w:p>
          <w:p w14:paraId="753E4D15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Quito-Pichincha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Ecuador</w:t>
            </w:r>
          </w:p>
        </w:tc>
      </w:tr>
      <w:tr w:rsidR="002F3513" w:rsidRPr="00AC0236" w14:paraId="29226AEC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1E1CA71" w14:textId="6DAB789D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4</w:t>
            </w:r>
            <w:r w:rsidR="0015013E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5E20244B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Egypt</w:t>
            </w:r>
          </w:p>
        </w:tc>
        <w:tc>
          <w:tcPr>
            <w:tcW w:w="7473" w:type="dxa"/>
            <w:vAlign w:val="center"/>
          </w:tcPr>
          <w:p w14:paraId="121D49E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Egyptian Nuclear And Radiological Regulatory Authority (ENRRA)</w:t>
            </w:r>
          </w:p>
          <w:p w14:paraId="08A82784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Central Laboratory for Environmental Radioactivity Measurement  (CLERMIT)</w:t>
            </w:r>
          </w:p>
          <w:p w14:paraId="3600A03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 Ahmed El-zomor</w:t>
            </w:r>
          </w:p>
          <w:p w14:paraId="510F065E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Nasr City</w:t>
            </w:r>
          </w:p>
          <w:p w14:paraId="48741A51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Cairo</w:t>
            </w:r>
            <w:r w:rsidRPr="00E10F0B">
              <w:br/>
            </w:r>
            <w:r>
              <w:rPr>
                <w:noProof/>
              </w:rPr>
              <w:t>Egypt</w:t>
            </w:r>
          </w:p>
        </w:tc>
      </w:tr>
      <w:tr w:rsidR="00C73A7D" w:rsidRPr="00584118" w14:paraId="5A462618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6460AB83" w14:textId="1AE1040D" w:rsidR="00C73A7D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2733" w:type="dxa"/>
            <w:vAlign w:val="center"/>
          </w:tcPr>
          <w:p w14:paraId="6BA0ABA9" w14:textId="02DA26BF" w:rsidR="00C73A7D" w:rsidRPr="00B83941" w:rsidRDefault="00C73A7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70C0"/>
              </w:rPr>
            </w:pPr>
            <w:r>
              <w:rPr>
                <w:b/>
                <w:noProof/>
                <w:color w:val="0070C0"/>
              </w:rPr>
              <w:t>Egypt</w:t>
            </w:r>
          </w:p>
        </w:tc>
        <w:tc>
          <w:tcPr>
            <w:tcW w:w="7473" w:type="dxa"/>
            <w:vAlign w:val="center"/>
          </w:tcPr>
          <w:p w14:paraId="39D559A7" w14:textId="77777777" w:rsidR="007071DA" w:rsidRPr="007071DA" w:rsidRDefault="007071DA" w:rsidP="0070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071DA">
              <w:rPr>
                <w:noProof/>
              </w:rPr>
              <w:t>Egyptian Nuclear &amp; Radiological Regulatory Authority (ENNRA)</w:t>
            </w:r>
            <w:r w:rsidRPr="007071DA">
              <w:rPr>
                <w:noProof/>
              </w:rPr>
              <w:br/>
              <w:t xml:space="preserve">3 El Huda St. 9th District; next to The Union Construction Contractors. </w:t>
            </w:r>
            <w:r w:rsidRPr="007071DA">
              <w:rPr>
                <w:noProof/>
              </w:rPr>
              <w:br/>
              <w:t>Nasr City, P.O. Box 7551, Cairo 11782, Egypt</w:t>
            </w:r>
          </w:p>
          <w:p w14:paraId="0DE661E4" w14:textId="77777777" w:rsidR="00C73A7D" w:rsidRDefault="00C73A7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F3513" w:rsidRPr="00584118" w14:paraId="5E8C1C71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86C9CE1" w14:textId="5360000D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4</w:t>
            </w:r>
            <w:r w:rsidR="0015013E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69CB1F9B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Estonia</w:t>
            </w:r>
          </w:p>
        </w:tc>
        <w:tc>
          <w:tcPr>
            <w:tcW w:w="7473" w:type="dxa"/>
            <w:vAlign w:val="center"/>
          </w:tcPr>
          <w:p w14:paraId="30885C2B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Republic of Estonia Environmental Board</w:t>
            </w:r>
          </w:p>
          <w:p w14:paraId="7A44B5CF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Safety Department</w:t>
            </w:r>
          </w:p>
          <w:p w14:paraId="38FFBE6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Kopli 76</w:t>
            </w:r>
          </w:p>
          <w:p w14:paraId="46379CED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10416 Tallinn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Estonia</w:t>
            </w:r>
          </w:p>
        </w:tc>
      </w:tr>
      <w:tr w:rsidR="002F3513" w:rsidRPr="00584118" w14:paraId="29EA364E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02C0DEB" w14:textId="796F535E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4</w:t>
            </w:r>
            <w:r w:rsidR="0015013E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751EB54D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Ethiopia</w:t>
            </w:r>
          </w:p>
        </w:tc>
        <w:tc>
          <w:tcPr>
            <w:tcW w:w="7473" w:type="dxa"/>
            <w:vAlign w:val="center"/>
          </w:tcPr>
          <w:p w14:paraId="361E4F5F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Ethiopian Radiation Protection Authority (ERPA) </w:t>
            </w:r>
          </w:p>
          <w:p w14:paraId="43D7C7DA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Research Division and System Development Directorate</w:t>
            </w:r>
          </w:p>
          <w:p w14:paraId="481AD5F4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20486 code 1000</w:t>
            </w:r>
          </w:p>
          <w:p w14:paraId="488ED0B9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Addis Ababa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Ethiopia</w:t>
            </w:r>
          </w:p>
        </w:tc>
      </w:tr>
      <w:tr w:rsidR="002F3513" w:rsidRPr="00E2345E" w14:paraId="553B1C1D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93213CC" w14:textId="6E072179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4</w:t>
            </w:r>
            <w:r w:rsidR="0015013E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312E3B33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Finland</w:t>
            </w:r>
          </w:p>
        </w:tc>
        <w:tc>
          <w:tcPr>
            <w:tcW w:w="7473" w:type="dxa"/>
            <w:vAlign w:val="center"/>
          </w:tcPr>
          <w:p w14:paraId="55A1CEF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and Nuclear Safety Authority (STUK)</w:t>
            </w:r>
          </w:p>
          <w:p w14:paraId="3B8CF554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PO Box 14</w:t>
            </w:r>
          </w:p>
          <w:p w14:paraId="29AC6212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F3513">
              <w:rPr>
                <w:noProof/>
                <w:lang w:val="fr-FR"/>
              </w:rPr>
              <w:t>FIN-00881, Helsinki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Finland</w:t>
            </w:r>
          </w:p>
        </w:tc>
      </w:tr>
      <w:tr w:rsidR="002F3513" w:rsidRPr="00E2345E" w14:paraId="04429C80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7B25AA0" w14:textId="583972AD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4</w:t>
            </w:r>
            <w:r w:rsidR="0015013E">
              <w:rPr>
                <w:noProof/>
              </w:rPr>
              <w:t>9</w:t>
            </w:r>
          </w:p>
        </w:tc>
        <w:tc>
          <w:tcPr>
            <w:tcW w:w="2733" w:type="dxa"/>
            <w:vAlign w:val="center"/>
          </w:tcPr>
          <w:p w14:paraId="704BA103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France</w:t>
            </w:r>
          </w:p>
        </w:tc>
        <w:tc>
          <w:tcPr>
            <w:tcW w:w="7473" w:type="dxa"/>
            <w:vAlign w:val="center"/>
          </w:tcPr>
          <w:p w14:paraId="206CD7B8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CEA Paris/Saclay</w:t>
            </w:r>
          </w:p>
          <w:p w14:paraId="0A9C696A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Fontenay-aux-Roses Center</w:t>
            </w:r>
          </w:p>
          <w:p w14:paraId="2D84CA7F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18, route du Panorama</w:t>
            </w:r>
          </w:p>
          <w:p w14:paraId="5A592C72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BP 6</w:t>
            </w:r>
          </w:p>
          <w:p w14:paraId="2A0B081A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83941">
              <w:rPr>
                <w:noProof/>
                <w:lang w:val="fr-FR"/>
              </w:rPr>
              <w:t>92265 Fontenay-aux-Roses Cedex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France</w:t>
            </w:r>
          </w:p>
        </w:tc>
      </w:tr>
      <w:tr w:rsidR="002F3513" w:rsidRPr="00E2345E" w14:paraId="27879EA7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A7A7FD1" w14:textId="1DCE27C2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50</w:t>
            </w:r>
          </w:p>
        </w:tc>
        <w:tc>
          <w:tcPr>
            <w:tcW w:w="2733" w:type="dxa"/>
            <w:vAlign w:val="center"/>
          </w:tcPr>
          <w:p w14:paraId="188639F0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France</w:t>
            </w:r>
          </w:p>
        </w:tc>
        <w:tc>
          <w:tcPr>
            <w:tcW w:w="7473" w:type="dxa"/>
            <w:vAlign w:val="center"/>
          </w:tcPr>
          <w:p w14:paraId="70696AD3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CEA / Centre de Fontenay aux Roses</w:t>
            </w:r>
          </w:p>
          <w:p w14:paraId="17341B2A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Pole Maitrise des Risques / Direction de la Protection et de la Sûreté Nucleaire / Service de Protection de I'Homme et de I'Environnement</w:t>
            </w:r>
          </w:p>
          <w:p w14:paraId="4502CD22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(MR/DPSN/SPHE)</w:t>
            </w:r>
          </w:p>
          <w:p w14:paraId="17847802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18, route du panorama - BP 6</w:t>
            </w:r>
          </w:p>
          <w:p w14:paraId="4FFC925B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83941">
              <w:rPr>
                <w:noProof/>
                <w:lang w:val="fr-FR"/>
              </w:rPr>
              <w:t>F-92265, Fontenay-aux-Roses Cedex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France</w:t>
            </w:r>
          </w:p>
        </w:tc>
      </w:tr>
      <w:tr w:rsidR="002F3513" w:rsidRPr="00AC0236" w14:paraId="4762F21E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8DE2E3C" w14:textId="45618789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51</w:t>
            </w:r>
          </w:p>
        </w:tc>
        <w:tc>
          <w:tcPr>
            <w:tcW w:w="2733" w:type="dxa"/>
            <w:vAlign w:val="center"/>
          </w:tcPr>
          <w:p w14:paraId="1EA064CD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France</w:t>
            </w:r>
          </w:p>
        </w:tc>
        <w:tc>
          <w:tcPr>
            <w:tcW w:w="7473" w:type="dxa"/>
            <w:vAlign w:val="center"/>
          </w:tcPr>
          <w:p w14:paraId="0A47DE5F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Institut de Radioprotection et de Sûreté Nucléaire</w:t>
            </w:r>
          </w:p>
          <w:p w14:paraId="022AAA72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Laboratoire d’étude et de suivi de l’environnement</w:t>
            </w:r>
          </w:p>
          <w:p w14:paraId="39D99947" w14:textId="77777777" w:rsidR="002F3513" w:rsidRPr="00B83941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(IRSN/PRP-ENV/SESURE/LESE)</w:t>
            </w:r>
          </w:p>
          <w:p w14:paraId="6BDA05AB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BP 182</w:t>
            </w:r>
          </w:p>
          <w:p w14:paraId="26186FE7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98725 Vairao</w:t>
            </w:r>
          </w:p>
          <w:p w14:paraId="1289B149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513">
              <w:rPr>
                <w:noProof/>
              </w:rPr>
              <w:t>Tahiti, French Polynesia</w:t>
            </w:r>
            <w:r w:rsidRPr="00E10F0B">
              <w:br/>
            </w:r>
            <w:r>
              <w:rPr>
                <w:noProof/>
              </w:rPr>
              <w:t>France</w:t>
            </w:r>
          </w:p>
        </w:tc>
      </w:tr>
      <w:tr w:rsidR="002F3513" w:rsidRPr="00E2345E" w14:paraId="439B6478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9EF565F" w14:textId="32CCA5A2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52</w:t>
            </w:r>
          </w:p>
        </w:tc>
        <w:tc>
          <w:tcPr>
            <w:tcW w:w="2733" w:type="dxa"/>
            <w:vAlign w:val="center"/>
          </w:tcPr>
          <w:p w14:paraId="2DD13C73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France</w:t>
            </w:r>
          </w:p>
        </w:tc>
        <w:tc>
          <w:tcPr>
            <w:tcW w:w="7473" w:type="dxa"/>
            <w:vAlign w:val="center"/>
          </w:tcPr>
          <w:p w14:paraId="4F08DB9F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Institut de Radioprotection et de Sûreté Nucléaire </w:t>
            </w:r>
          </w:p>
          <w:p w14:paraId="21DE466B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Environmental Sample Processing and Metrology Department</w:t>
            </w:r>
          </w:p>
          <w:p w14:paraId="674040AC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IRSN/PRP-ENV/STEME</w:t>
            </w:r>
          </w:p>
          <w:p w14:paraId="26FE0377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31 rue de l’Ecluse</w:t>
            </w:r>
          </w:p>
          <w:p w14:paraId="79D7C52B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BP 40035</w:t>
            </w:r>
          </w:p>
          <w:p w14:paraId="65B3F3C3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83941">
              <w:rPr>
                <w:noProof/>
                <w:lang w:val="fr-FR"/>
              </w:rPr>
              <w:t>78116 Le Vesinet Cedex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France</w:t>
            </w:r>
          </w:p>
        </w:tc>
      </w:tr>
      <w:tr w:rsidR="002F3513" w:rsidRPr="00AC0236" w14:paraId="7B792A55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B6A2743" w14:textId="2F0B2DA5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53</w:t>
            </w:r>
          </w:p>
        </w:tc>
        <w:tc>
          <w:tcPr>
            <w:tcW w:w="2733" w:type="dxa"/>
            <w:vAlign w:val="center"/>
          </w:tcPr>
          <w:p w14:paraId="7270FCBE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France</w:t>
            </w:r>
          </w:p>
        </w:tc>
        <w:tc>
          <w:tcPr>
            <w:tcW w:w="7473" w:type="dxa"/>
            <w:vAlign w:val="center"/>
          </w:tcPr>
          <w:p w14:paraId="739D0932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IRSN/LMRE</w:t>
            </w:r>
          </w:p>
          <w:p w14:paraId="6A76ACE3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Radiation Protection and Nuclear Safety / Laboratory of Environmental Radioactivity Metrology</w:t>
            </w:r>
          </w:p>
          <w:p w14:paraId="65D365B1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Bat 501</w:t>
            </w:r>
          </w:p>
          <w:p w14:paraId="79F12059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rue du Belvédère</w:t>
            </w:r>
          </w:p>
          <w:p w14:paraId="3272E97F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Campus d'Orsay</w:t>
            </w:r>
          </w:p>
          <w:p w14:paraId="7D748E04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91400 Orsay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France</w:t>
            </w:r>
          </w:p>
        </w:tc>
      </w:tr>
      <w:tr w:rsidR="002F3513" w:rsidRPr="00AC0236" w14:paraId="397E0113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259FAE2" w14:textId="4AD6F20A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5</w:t>
            </w:r>
            <w:r w:rsidR="0015013E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00FAA19F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Germany</w:t>
            </w:r>
          </w:p>
        </w:tc>
        <w:tc>
          <w:tcPr>
            <w:tcW w:w="7473" w:type="dxa"/>
            <w:vAlign w:val="center"/>
          </w:tcPr>
          <w:p w14:paraId="2A170B6F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Federal Office for Radiation Protection </w:t>
            </w:r>
          </w:p>
          <w:p w14:paraId="511E5D6B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Section UR6 Radioecology </w:t>
            </w:r>
          </w:p>
          <w:p w14:paraId="14F2AAC7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Ingolstaedter Landstr. 1 </w:t>
            </w:r>
          </w:p>
          <w:p w14:paraId="3C8E4872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D-85764 Oberschleissheim</w:t>
            </w:r>
            <w:r w:rsidRPr="00E10F0B">
              <w:br/>
            </w:r>
            <w:r>
              <w:rPr>
                <w:noProof/>
              </w:rPr>
              <w:t>Germany</w:t>
            </w:r>
          </w:p>
        </w:tc>
      </w:tr>
      <w:tr w:rsidR="002F3513" w:rsidRPr="00AC0236" w14:paraId="4CCEEFE0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1FC1091" w14:textId="13AE36F9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5</w:t>
            </w:r>
            <w:r w:rsidR="0015013E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2E145C46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Germany</w:t>
            </w:r>
          </w:p>
        </w:tc>
        <w:tc>
          <w:tcPr>
            <w:tcW w:w="7473" w:type="dxa"/>
            <w:vAlign w:val="center"/>
          </w:tcPr>
          <w:p w14:paraId="5E24BBD9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FTU/KIT and Analytical Laboratories Karlsruhe Institute of Technology</w:t>
            </w:r>
          </w:p>
          <w:p w14:paraId="42476C8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3640</w:t>
            </w:r>
          </w:p>
          <w:p w14:paraId="491BDBE0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D-76021, Karlsruhe</w:t>
            </w:r>
            <w:r w:rsidRPr="00E10F0B">
              <w:br/>
            </w:r>
            <w:r>
              <w:rPr>
                <w:noProof/>
              </w:rPr>
              <w:t>Germany</w:t>
            </w:r>
          </w:p>
        </w:tc>
      </w:tr>
      <w:tr w:rsidR="002F3513" w:rsidRPr="00AC0236" w14:paraId="636288C8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9D53380" w14:textId="483FB3C9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5</w:t>
            </w:r>
            <w:r w:rsidR="0015013E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43258825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Germany</w:t>
            </w:r>
          </w:p>
        </w:tc>
        <w:tc>
          <w:tcPr>
            <w:tcW w:w="7473" w:type="dxa"/>
            <w:vAlign w:val="center"/>
          </w:tcPr>
          <w:p w14:paraId="11E4DAB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3A69DAF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Physikalisch-Technische Bundesanstalt</w:t>
            </w:r>
          </w:p>
          <w:p w14:paraId="79FBECD5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Bundesallee 100</w:t>
            </w:r>
          </w:p>
          <w:p w14:paraId="50B9924D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38116 Braunschweig</w:t>
            </w:r>
          </w:p>
          <w:p w14:paraId="7A2E759A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Deutschland</w:t>
            </w:r>
            <w:r w:rsidRPr="00E10F0B">
              <w:br/>
            </w:r>
            <w:r>
              <w:rPr>
                <w:noProof/>
              </w:rPr>
              <w:t>Germany</w:t>
            </w:r>
          </w:p>
        </w:tc>
      </w:tr>
      <w:tr w:rsidR="002F3513" w:rsidRPr="00AC0236" w14:paraId="2B1F0F6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62659F7" w14:textId="26ED01CE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5</w:t>
            </w:r>
            <w:r w:rsidR="0015013E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1856357F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Germany</w:t>
            </w:r>
          </w:p>
        </w:tc>
        <w:tc>
          <w:tcPr>
            <w:tcW w:w="7473" w:type="dxa"/>
            <w:vAlign w:val="center"/>
          </w:tcPr>
          <w:p w14:paraId="3E4EF7A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Federal Office for Radiation Protection (BfS)</w:t>
            </w:r>
          </w:p>
          <w:p w14:paraId="76802D3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Section UR4 Discharges, Immissions Water</w:t>
            </w:r>
          </w:p>
          <w:p w14:paraId="2E54805C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Köpenicker Allee 120-130</w:t>
            </w:r>
          </w:p>
          <w:p w14:paraId="7ACD255B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10318 Berlin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Germany</w:t>
            </w:r>
          </w:p>
        </w:tc>
      </w:tr>
      <w:tr w:rsidR="002F3513" w:rsidRPr="00AC0236" w14:paraId="54830B8C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19E4891" w14:textId="3DE6B9A5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5</w:t>
            </w:r>
            <w:r w:rsidR="0015013E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1052C955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Greece</w:t>
            </w:r>
          </w:p>
        </w:tc>
        <w:tc>
          <w:tcPr>
            <w:tcW w:w="7473" w:type="dxa"/>
            <w:vAlign w:val="center"/>
          </w:tcPr>
          <w:p w14:paraId="53026F8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Radioactivity Laboratory</w:t>
            </w:r>
          </w:p>
          <w:p w14:paraId="1F7CBFD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Hellenic Centre for Marine Research (HCMR)</w:t>
            </w:r>
          </w:p>
          <w:p w14:paraId="0FD79CDB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Oceanography</w:t>
            </w:r>
          </w:p>
          <w:p w14:paraId="5DA92E8F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46.7 Km Athens-Sounio Avenue</w:t>
            </w:r>
          </w:p>
          <w:p w14:paraId="3E6C1C36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19013 Anavyssos, PO Box 712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Greece</w:t>
            </w:r>
          </w:p>
        </w:tc>
      </w:tr>
      <w:tr w:rsidR="002F3513" w:rsidRPr="00AC0236" w14:paraId="22A64262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25EE216" w14:textId="01938706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5</w:t>
            </w:r>
            <w:r w:rsidR="0015013E">
              <w:rPr>
                <w:noProof/>
              </w:rPr>
              <w:t>9</w:t>
            </w:r>
          </w:p>
        </w:tc>
        <w:tc>
          <w:tcPr>
            <w:tcW w:w="2733" w:type="dxa"/>
            <w:vAlign w:val="center"/>
          </w:tcPr>
          <w:p w14:paraId="4D1432DE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Greece</w:t>
            </w:r>
          </w:p>
        </w:tc>
        <w:tc>
          <w:tcPr>
            <w:tcW w:w="7473" w:type="dxa"/>
            <w:vAlign w:val="center"/>
          </w:tcPr>
          <w:p w14:paraId="1AF0566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1305D08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Department Of Electrical and Computer Engineering</w:t>
            </w:r>
          </w:p>
          <w:p w14:paraId="076DAFAF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Aristotelian University of Thessaloniki, Egnatia St.</w:t>
            </w:r>
          </w:p>
          <w:p w14:paraId="15F993C2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GR-54124, Thessaloniki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Greece</w:t>
            </w:r>
          </w:p>
        </w:tc>
      </w:tr>
      <w:tr w:rsidR="002F3513" w:rsidRPr="00AC0236" w14:paraId="6666D1B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F4D7953" w14:textId="32442151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60</w:t>
            </w:r>
          </w:p>
        </w:tc>
        <w:tc>
          <w:tcPr>
            <w:tcW w:w="2733" w:type="dxa"/>
            <w:vAlign w:val="center"/>
          </w:tcPr>
          <w:p w14:paraId="3A34492F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Greece</w:t>
            </w:r>
          </w:p>
        </w:tc>
        <w:tc>
          <w:tcPr>
            <w:tcW w:w="7473" w:type="dxa"/>
            <w:vAlign w:val="center"/>
          </w:tcPr>
          <w:p w14:paraId="02E8565C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Greek Atomic Energy Commission (EEAE)</w:t>
            </w:r>
          </w:p>
          <w:p w14:paraId="2645C970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Department of Environmental Radioactivity Monitoring</w:t>
            </w:r>
          </w:p>
          <w:p w14:paraId="5E4D822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60092</w:t>
            </w:r>
          </w:p>
          <w:p w14:paraId="5E866F40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GR-15310, Agia Paraskevi, Athens</w:t>
            </w:r>
            <w:r w:rsidRPr="00E10F0B">
              <w:br/>
            </w:r>
            <w:r>
              <w:rPr>
                <w:noProof/>
              </w:rPr>
              <w:t>Greece</w:t>
            </w:r>
          </w:p>
        </w:tc>
      </w:tr>
      <w:tr w:rsidR="002F3513" w:rsidRPr="00AC0236" w14:paraId="4E3A1A6E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188A07E" w14:textId="374CDC17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61</w:t>
            </w:r>
          </w:p>
        </w:tc>
        <w:tc>
          <w:tcPr>
            <w:tcW w:w="2733" w:type="dxa"/>
            <w:vAlign w:val="center"/>
          </w:tcPr>
          <w:p w14:paraId="4181C609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Greece</w:t>
            </w:r>
          </w:p>
        </w:tc>
        <w:tc>
          <w:tcPr>
            <w:tcW w:w="7473" w:type="dxa"/>
            <w:vAlign w:val="center"/>
          </w:tcPr>
          <w:p w14:paraId="2A970CF4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Engineering Department (Building K)</w:t>
            </w:r>
          </w:p>
          <w:p w14:paraId="7FD8C3A1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School of Mechanical Engineering</w:t>
            </w:r>
          </w:p>
          <w:p w14:paraId="39D5F345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Technical University of Athens</w:t>
            </w:r>
          </w:p>
          <w:p w14:paraId="5FE27A9A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Zografou Campus 9</w:t>
            </w:r>
          </w:p>
          <w:p w14:paraId="0E864C4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Iroon Polytechniou str</w:t>
            </w:r>
          </w:p>
          <w:p w14:paraId="5129DE18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15780 Zografou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Greece</w:t>
            </w:r>
          </w:p>
        </w:tc>
      </w:tr>
      <w:tr w:rsidR="002F3513" w:rsidRPr="00AC0236" w14:paraId="61164F4D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614D464" w14:textId="45FA3C0F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62</w:t>
            </w:r>
          </w:p>
        </w:tc>
        <w:tc>
          <w:tcPr>
            <w:tcW w:w="2733" w:type="dxa"/>
            <w:vAlign w:val="center"/>
          </w:tcPr>
          <w:p w14:paraId="0824BF6C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Greece</w:t>
            </w:r>
          </w:p>
        </w:tc>
        <w:tc>
          <w:tcPr>
            <w:tcW w:w="7473" w:type="dxa"/>
            <w:vAlign w:val="center"/>
          </w:tcPr>
          <w:p w14:paraId="04D04377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Centre for Scientific Research "Demokritos"</w:t>
            </w:r>
          </w:p>
          <w:p w14:paraId="44B8ECAB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Radioactivity &amp; Aerosol Technology for atmospheric &amp; Climate Impact Lab</w:t>
            </w:r>
          </w:p>
          <w:p w14:paraId="055C3E0E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Nuclear and Radiological Science &amp; Technology, Energy &amp; Safety</w:t>
            </w:r>
          </w:p>
          <w:p w14:paraId="3EC5621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P.O. Box 60037</w:t>
            </w:r>
          </w:p>
          <w:p w14:paraId="35503537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15310 Aghia Paraskevi</w:t>
            </w:r>
            <w:r w:rsidRPr="00E10F0B">
              <w:br/>
            </w:r>
            <w:r>
              <w:rPr>
                <w:noProof/>
              </w:rPr>
              <w:t>Greece</w:t>
            </w:r>
          </w:p>
        </w:tc>
      </w:tr>
      <w:tr w:rsidR="002F3513" w:rsidRPr="00AC0236" w14:paraId="04677B8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FED3263" w14:textId="012DD8BE" w:rsidR="002F3513" w:rsidRPr="00AC0236" w:rsidRDefault="0015013E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t>63</w:t>
            </w:r>
          </w:p>
        </w:tc>
        <w:tc>
          <w:tcPr>
            <w:tcW w:w="2733" w:type="dxa"/>
            <w:vAlign w:val="center"/>
          </w:tcPr>
          <w:p w14:paraId="39B2CBA5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Greece</w:t>
            </w:r>
          </w:p>
        </w:tc>
        <w:tc>
          <w:tcPr>
            <w:tcW w:w="7473" w:type="dxa"/>
            <w:vAlign w:val="center"/>
          </w:tcPr>
          <w:p w14:paraId="1B3B3DF4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Aristotle University of Thessaloniki (AUTH)</w:t>
            </w:r>
          </w:p>
          <w:p w14:paraId="4AC47848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Physics Department / School of Science</w:t>
            </w:r>
          </w:p>
          <w:p w14:paraId="6E47364C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Physics Lab - Radiation Physics Group</w:t>
            </w:r>
          </w:p>
          <w:p w14:paraId="3CFB0123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54124, Thessaloniki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Greece</w:t>
            </w:r>
          </w:p>
        </w:tc>
      </w:tr>
      <w:tr w:rsidR="002F3513" w:rsidRPr="00AC0236" w14:paraId="2BB4326D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0FB8FEA" w14:textId="0141E921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6</w:t>
            </w:r>
            <w:r w:rsidR="0015013E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1DCCC69F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Hungary</w:t>
            </w:r>
          </w:p>
        </w:tc>
        <w:tc>
          <w:tcPr>
            <w:tcW w:w="7473" w:type="dxa"/>
            <w:vAlign w:val="center"/>
          </w:tcPr>
          <w:p w14:paraId="53EC879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Hungarian Academy of Sciences</w:t>
            </w:r>
          </w:p>
          <w:p w14:paraId="341AB72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Centre for Energy Research</w:t>
            </w:r>
          </w:p>
          <w:p w14:paraId="7FF0F9F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Protection Department</w:t>
            </w:r>
          </w:p>
          <w:p w14:paraId="5AB2EF7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49</w:t>
            </w:r>
          </w:p>
          <w:p w14:paraId="1D99ADFB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H-1525 Budapest</w:t>
            </w:r>
            <w:r w:rsidRPr="00E10F0B">
              <w:br/>
            </w:r>
            <w:r>
              <w:rPr>
                <w:noProof/>
              </w:rPr>
              <w:t>Hungary</w:t>
            </w:r>
          </w:p>
        </w:tc>
      </w:tr>
      <w:tr w:rsidR="002F3513" w:rsidRPr="00AC0236" w14:paraId="3F89178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AFF5AF0" w14:textId="0A017D78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6</w:t>
            </w:r>
            <w:r w:rsidR="0015013E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71506CC5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Hungary</w:t>
            </w:r>
          </w:p>
        </w:tc>
        <w:tc>
          <w:tcPr>
            <w:tcW w:w="7473" w:type="dxa"/>
            <w:vAlign w:val="center"/>
          </w:tcPr>
          <w:p w14:paraId="3569BBA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Food Chain Safety Office</w:t>
            </w:r>
          </w:p>
          <w:p w14:paraId="344FBEE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Food and Feed Safety Directorate</w:t>
            </w:r>
          </w:p>
          <w:p w14:paraId="725C1662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Radioanalytical Reference Laboratory</w:t>
            </w:r>
          </w:p>
          <w:p w14:paraId="51D3A5B6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Fogoly utca 13-15, H-1182 Budapest</w:t>
            </w:r>
            <w:r w:rsidRPr="00E10F0B">
              <w:br/>
            </w:r>
            <w:r>
              <w:rPr>
                <w:noProof/>
              </w:rPr>
              <w:t>Hungary</w:t>
            </w:r>
          </w:p>
        </w:tc>
      </w:tr>
      <w:tr w:rsidR="002F3513" w:rsidRPr="00AC0236" w14:paraId="1867CDE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9594D4C" w14:textId="3CBFA3E6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6</w:t>
            </w:r>
            <w:r w:rsidR="0015013E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41F7249E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Hungary</w:t>
            </w:r>
          </w:p>
        </w:tc>
        <w:tc>
          <w:tcPr>
            <w:tcW w:w="7473" w:type="dxa"/>
            <w:vAlign w:val="center"/>
          </w:tcPr>
          <w:p w14:paraId="41448A3B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National Public Health Center, Department for Radiobiology and Radiohygiene </w:t>
            </w:r>
          </w:p>
          <w:p w14:paraId="7D77C22F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Anna Street 5</w:t>
            </w:r>
          </w:p>
          <w:p w14:paraId="76619396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H-1221 Budapest</w:t>
            </w:r>
            <w:r w:rsidRPr="00E10F0B">
              <w:br/>
            </w:r>
            <w:r>
              <w:rPr>
                <w:noProof/>
              </w:rPr>
              <w:t>Hungary</w:t>
            </w:r>
          </w:p>
        </w:tc>
      </w:tr>
      <w:tr w:rsidR="002F3513" w:rsidRPr="00AC0236" w14:paraId="57060B76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1535D8D" w14:textId="7AFEDC97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6</w:t>
            </w:r>
            <w:r w:rsidR="00D647AB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5638D85E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IAEA</w:t>
            </w:r>
          </w:p>
        </w:tc>
        <w:tc>
          <w:tcPr>
            <w:tcW w:w="7473" w:type="dxa"/>
            <w:vAlign w:val="center"/>
          </w:tcPr>
          <w:p w14:paraId="5DD1686F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IAEA Terrestrial Environmental Radiochemistry Laboratory </w:t>
            </w:r>
          </w:p>
          <w:p w14:paraId="45A065C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Friedensstr.1</w:t>
            </w:r>
          </w:p>
          <w:p w14:paraId="356E76D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2444 Seibersdorf</w:t>
            </w:r>
          </w:p>
          <w:p w14:paraId="69D2CCC2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Austria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IAEA</w:t>
            </w:r>
          </w:p>
        </w:tc>
      </w:tr>
      <w:tr w:rsidR="002F3513" w:rsidRPr="00AC0236" w14:paraId="40F42410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DF297AB" w14:textId="20D1BA29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6</w:t>
            </w:r>
            <w:r w:rsidR="00D647AB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7EB140E0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IAEA</w:t>
            </w:r>
          </w:p>
        </w:tc>
        <w:tc>
          <w:tcPr>
            <w:tcW w:w="7473" w:type="dxa"/>
            <w:vAlign w:val="center"/>
          </w:tcPr>
          <w:p w14:paraId="7112D5B2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IAEA Marine Environment Laboratories </w:t>
            </w:r>
          </w:p>
          <w:p w14:paraId="7A9D0579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Radiometrics Laboratory</w:t>
            </w:r>
          </w:p>
          <w:p w14:paraId="74E7DDE0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4 a, Quai Antoine 1er</w:t>
            </w:r>
          </w:p>
          <w:p w14:paraId="7E37E25E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98000 Monaco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IAEA</w:t>
            </w:r>
          </w:p>
        </w:tc>
      </w:tr>
      <w:tr w:rsidR="002F3513" w:rsidRPr="00AC0236" w14:paraId="376AAB0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11853A6" w14:textId="22E2F7EE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6</w:t>
            </w:r>
            <w:r w:rsidR="00D647AB">
              <w:rPr>
                <w:noProof/>
              </w:rPr>
              <w:t>9</w:t>
            </w:r>
          </w:p>
        </w:tc>
        <w:tc>
          <w:tcPr>
            <w:tcW w:w="2733" w:type="dxa"/>
            <w:vAlign w:val="center"/>
          </w:tcPr>
          <w:p w14:paraId="4D4DFF57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Iceland</w:t>
            </w:r>
          </w:p>
        </w:tc>
        <w:tc>
          <w:tcPr>
            <w:tcW w:w="7473" w:type="dxa"/>
            <w:vAlign w:val="center"/>
          </w:tcPr>
          <w:p w14:paraId="44498625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Icelandic Radiation Safety Authority</w:t>
            </w:r>
          </w:p>
          <w:p w14:paraId="53AC159A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Raudararstig 10</w:t>
            </w:r>
          </w:p>
          <w:p w14:paraId="0BC59ED3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105 Reykjavik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Iceland</w:t>
            </w:r>
          </w:p>
        </w:tc>
      </w:tr>
      <w:tr w:rsidR="002F3513" w:rsidRPr="00AC0236" w14:paraId="1CCF7884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22F924C" w14:textId="37A7C321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t>70</w:t>
            </w:r>
          </w:p>
        </w:tc>
        <w:tc>
          <w:tcPr>
            <w:tcW w:w="2733" w:type="dxa"/>
            <w:vAlign w:val="center"/>
          </w:tcPr>
          <w:p w14:paraId="460C18EB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India</w:t>
            </w:r>
          </w:p>
        </w:tc>
        <w:tc>
          <w:tcPr>
            <w:tcW w:w="7473" w:type="dxa"/>
            <w:vAlign w:val="center"/>
          </w:tcPr>
          <w:p w14:paraId="5924C8C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Bhabha Atomic Research Centre</w:t>
            </w:r>
          </w:p>
          <w:p w14:paraId="7336AF10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Health Physics Division</w:t>
            </w:r>
          </w:p>
          <w:p w14:paraId="13E6EAEE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Mumbai, 400085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India</w:t>
            </w:r>
          </w:p>
        </w:tc>
      </w:tr>
      <w:tr w:rsidR="002F3513" w:rsidRPr="00AC0236" w14:paraId="444F7937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E4F2170" w14:textId="019562C7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71</w:t>
            </w:r>
          </w:p>
        </w:tc>
        <w:tc>
          <w:tcPr>
            <w:tcW w:w="2733" w:type="dxa"/>
            <w:vAlign w:val="center"/>
          </w:tcPr>
          <w:p w14:paraId="1CC2BC74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India</w:t>
            </w:r>
          </w:p>
        </w:tc>
        <w:tc>
          <w:tcPr>
            <w:tcW w:w="7473" w:type="dxa"/>
            <w:vAlign w:val="center"/>
          </w:tcPr>
          <w:p w14:paraId="75C45DC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Madras Atomic Power Station</w:t>
            </w:r>
          </w:p>
          <w:p w14:paraId="094F22A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Kalpakkam, 603 102</w:t>
            </w:r>
          </w:p>
          <w:p w14:paraId="3BF1BF95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Tamilnadu State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India</w:t>
            </w:r>
          </w:p>
        </w:tc>
      </w:tr>
      <w:tr w:rsidR="002F3513" w:rsidRPr="00AC0236" w14:paraId="4995A27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7EA14C3" w14:textId="289F55ED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72</w:t>
            </w:r>
          </w:p>
        </w:tc>
        <w:tc>
          <w:tcPr>
            <w:tcW w:w="2733" w:type="dxa"/>
            <w:vAlign w:val="center"/>
          </w:tcPr>
          <w:p w14:paraId="2A2B5841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India</w:t>
            </w:r>
          </w:p>
        </w:tc>
        <w:tc>
          <w:tcPr>
            <w:tcW w:w="7473" w:type="dxa"/>
            <w:vAlign w:val="center"/>
          </w:tcPr>
          <w:p w14:paraId="5BE5802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Tarapur Atomic Power Station</w:t>
            </w:r>
          </w:p>
          <w:p w14:paraId="0E72C13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OIC/Environmental Survey Laboratory</w:t>
            </w:r>
          </w:p>
          <w:p w14:paraId="636A7141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Via Boisar</w:t>
            </w:r>
          </w:p>
          <w:p w14:paraId="0587BF81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TAPS Colony, TAPP (post) 401 504</w:t>
            </w:r>
          </w:p>
          <w:p w14:paraId="43CA7920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Tarapur, Maharashtra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India</w:t>
            </w:r>
          </w:p>
        </w:tc>
      </w:tr>
      <w:tr w:rsidR="002F3513" w:rsidRPr="00AC0236" w14:paraId="147AACB9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C872B11" w14:textId="3E7D27A2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73</w:t>
            </w:r>
          </w:p>
        </w:tc>
        <w:tc>
          <w:tcPr>
            <w:tcW w:w="2733" w:type="dxa"/>
            <w:vAlign w:val="center"/>
          </w:tcPr>
          <w:p w14:paraId="388BF19C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Indonesia</w:t>
            </w:r>
          </w:p>
        </w:tc>
        <w:tc>
          <w:tcPr>
            <w:tcW w:w="7473" w:type="dxa"/>
            <w:vAlign w:val="center"/>
          </w:tcPr>
          <w:p w14:paraId="6BC0BD9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Nuclear Energy Agency</w:t>
            </w:r>
          </w:p>
          <w:p w14:paraId="5C374F55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Center for Technology of Radiation Safety and Metrology</w:t>
            </w:r>
          </w:p>
          <w:p w14:paraId="50EB505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Jalan Lebak Bulus Raya No.49</w:t>
            </w:r>
          </w:p>
          <w:p w14:paraId="6E74DE22" w14:textId="77777777" w:rsidR="002F3513" w:rsidRPr="00584118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Jakarta 12440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Indonesia</w:t>
            </w:r>
          </w:p>
        </w:tc>
      </w:tr>
      <w:tr w:rsidR="002F3513" w:rsidRPr="00AC0236" w14:paraId="58CF5FF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140FE1D" w14:textId="096FB71B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7</w:t>
            </w:r>
            <w:r w:rsidR="00D647AB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75616E42" w14:textId="6076395B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Islamic Republic of</w:t>
            </w:r>
            <w:r w:rsidR="005B5613" w:rsidRPr="00B83941">
              <w:rPr>
                <w:b/>
                <w:noProof/>
                <w:color w:val="0070C0"/>
              </w:rPr>
              <w:t xml:space="preserve"> Iran</w:t>
            </w:r>
          </w:p>
        </w:tc>
        <w:tc>
          <w:tcPr>
            <w:tcW w:w="7473" w:type="dxa"/>
            <w:vAlign w:val="center"/>
          </w:tcPr>
          <w:p w14:paraId="35CFBE0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Iran Nuclear Regulatory Authority (INRA)</w:t>
            </w:r>
          </w:p>
          <w:p w14:paraId="7DB91915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Radiation Protection Department (NRPD)</w:t>
            </w:r>
          </w:p>
          <w:p w14:paraId="410429F9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Radiation Protection Division</w:t>
            </w:r>
          </w:p>
          <w:p w14:paraId="57CB0C4C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End of North Karegar Ave.</w:t>
            </w:r>
          </w:p>
          <w:p w14:paraId="23A3AD75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Box: 14155-1339</w:t>
            </w:r>
          </w:p>
          <w:p w14:paraId="59421FEB" w14:textId="07E5476A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Tehran</w:t>
            </w:r>
            <w:r w:rsidRPr="00E10F0B">
              <w:br/>
            </w:r>
            <w:r w:rsidR="005B5613" w:rsidRPr="005B5613">
              <w:rPr>
                <w:noProof/>
              </w:rPr>
              <w:t>Islamic Republic of Iran</w:t>
            </w:r>
          </w:p>
        </w:tc>
      </w:tr>
      <w:tr w:rsidR="002F3513" w:rsidRPr="00AC0236" w14:paraId="6AFE450F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6A1B8FD" w14:textId="58E5ADDA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7</w:t>
            </w:r>
            <w:r w:rsidR="00D647AB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25427A1C" w14:textId="4196F8F1" w:rsidR="002F3513" w:rsidRPr="00AC0236" w:rsidRDefault="005B56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Islamic Republic of Iran</w:t>
            </w:r>
          </w:p>
        </w:tc>
        <w:tc>
          <w:tcPr>
            <w:tcW w:w="7473" w:type="dxa"/>
            <w:vAlign w:val="center"/>
          </w:tcPr>
          <w:p w14:paraId="0253407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Monitoring and Protection Laboratory</w:t>
            </w:r>
          </w:p>
          <w:p w14:paraId="4EDDDDB7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Bushehr Nuclear Power Plant (BNPP) </w:t>
            </w:r>
          </w:p>
          <w:p w14:paraId="308F9B5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After Municipality Bus parking, Niroughah Highway, Azadi Square </w:t>
            </w:r>
          </w:p>
          <w:p w14:paraId="104610C6" w14:textId="0DA9FCD2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7518859463, Bushehr</w:t>
            </w:r>
            <w:r w:rsidRPr="00E10F0B">
              <w:br/>
            </w:r>
            <w:r w:rsidR="005B5613" w:rsidRPr="005B5613">
              <w:rPr>
                <w:noProof/>
              </w:rPr>
              <w:t>Islamic Republic of Iran</w:t>
            </w:r>
          </w:p>
        </w:tc>
      </w:tr>
      <w:tr w:rsidR="002F3513" w:rsidRPr="00AC0236" w14:paraId="1F3FED6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7AC3514" w14:textId="308DC0F6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7</w:t>
            </w:r>
            <w:r w:rsidR="00D647AB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647D1801" w14:textId="3B6455B1" w:rsidR="002F3513" w:rsidRPr="00AC0236" w:rsidRDefault="005B56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Islamic Republic of Iran</w:t>
            </w:r>
          </w:p>
        </w:tc>
        <w:tc>
          <w:tcPr>
            <w:tcW w:w="7473" w:type="dxa"/>
            <w:vAlign w:val="center"/>
          </w:tcPr>
          <w:p w14:paraId="2E0ED31A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AFTAB Environmental Laboratory</w:t>
            </w:r>
          </w:p>
          <w:p w14:paraId="09C5662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Atomic Energy Organization of Iran, MASNA Co</w:t>
            </w:r>
          </w:p>
          <w:p w14:paraId="74EC1072" w14:textId="44B63BE9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1997966768 Tehran</w:t>
            </w:r>
            <w:r w:rsidRPr="00E10F0B">
              <w:br/>
            </w:r>
            <w:r w:rsidR="005B5613" w:rsidRPr="005B5613">
              <w:rPr>
                <w:noProof/>
              </w:rPr>
              <w:t>Islamic Republic of Iran</w:t>
            </w:r>
          </w:p>
        </w:tc>
      </w:tr>
      <w:tr w:rsidR="002F3513" w:rsidRPr="00AC0236" w14:paraId="367F0A8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283A2B1" w14:textId="642334DF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7</w:t>
            </w:r>
            <w:r w:rsidR="00D647AB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3F05606E" w14:textId="712A881C" w:rsidR="002F3513" w:rsidRPr="00AC0236" w:rsidRDefault="005B56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Islamic Republic of Iran</w:t>
            </w:r>
          </w:p>
        </w:tc>
        <w:tc>
          <w:tcPr>
            <w:tcW w:w="7473" w:type="dxa"/>
            <w:vAlign w:val="center"/>
          </w:tcPr>
          <w:p w14:paraId="4C5126D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Laboratory</w:t>
            </w:r>
          </w:p>
          <w:p w14:paraId="604AE502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Reactors Fuel Company (NRF Co.)</w:t>
            </w:r>
          </w:p>
          <w:p w14:paraId="344069B3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Shahid Haj Ghasem Soleimani Blvd</w:t>
            </w:r>
          </w:p>
          <w:p w14:paraId="2623C80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15th km South East</w:t>
            </w:r>
          </w:p>
          <w:p w14:paraId="45BE7443" w14:textId="15FB194A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Isfahan</w:t>
            </w:r>
            <w:r w:rsidRPr="00E10F0B">
              <w:br/>
            </w:r>
            <w:r w:rsidR="005B5613" w:rsidRPr="005B5613">
              <w:rPr>
                <w:noProof/>
              </w:rPr>
              <w:t>Islamic Republic of Iran</w:t>
            </w:r>
          </w:p>
        </w:tc>
      </w:tr>
      <w:tr w:rsidR="002F3513" w:rsidRPr="00AC0236" w14:paraId="044F395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2C2BA60" w14:textId="44CDE5D4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7</w:t>
            </w:r>
            <w:r w:rsidR="00D647AB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4374C19A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Iraq</w:t>
            </w:r>
          </w:p>
        </w:tc>
        <w:tc>
          <w:tcPr>
            <w:tcW w:w="7473" w:type="dxa"/>
            <w:vAlign w:val="center"/>
          </w:tcPr>
          <w:p w14:paraId="71340AC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Iraqi Atomic Energy Commission</w:t>
            </w:r>
          </w:p>
          <w:p w14:paraId="748E92B0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765, Tuwaitha</w:t>
            </w:r>
          </w:p>
          <w:p w14:paraId="1C9E69D8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Baghdad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Iraq</w:t>
            </w:r>
          </w:p>
        </w:tc>
      </w:tr>
      <w:tr w:rsidR="002F3513" w:rsidRPr="00584118" w14:paraId="365D7F0F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E57AF72" w14:textId="7DC18885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7</w:t>
            </w:r>
            <w:r w:rsidR="00D647AB">
              <w:rPr>
                <w:noProof/>
              </w:rPr>
              <w:t>9</w:t>
            </w:r>
          </w:p>
        </w:tc>
        <w:tc>
          <w:tcPr>
            <w:tcW w:w="2733" w:type="dxa"/>
            <w:vAlign w:val="center"/>
          </w:tcPr>
          <w:p w14:paraId="34F29762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Ireland</w:t>
            </w:r>
          </w:p>
        </w:tc>
        <w:tc>
          <w:tcPr>
            <w:tcW w:w="7473" w:type="dxa"/>
            <w:vAlign w:val="center"/>
          </w:tcPr>
          <w:p w14:paraId="59A664E4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Protection Agency (EPA)</w:t>
            </w:r>
          </w:p>
          <w:p w14:paraId="5F7953F2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Office of Radiation Protection and Environmental Monitoring</w:t>
            </w:r>
          </w:p>
          <w:p w14:paraId="4C9651F1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3, Clonskeagh Square</w:t>
            </w:r>
          </w:p>
          <w:p w14:paraId="3DD25B06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Clonskeagh Road</w:t>
            </w:r>
          </w:p>
          <w:p w14:paraId="49FAD22A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Dublin 14 H424</w:t>
            </w:r>
            <w:r w:rsidRPr="00E10F0B">
              <w:br/>
            </w:r>
            <w:r>
              <w:rPr>
                <w:noProof/>
              </w:rPr>
              <w:t>Ireland</w:t>
            </w:r>
          </w:p>
        </w:tc>
      </w:tr>
      <w:tr w:rsidR="002F3513" w:rsidRPr="00AC0236" w14:paraId="266DE214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BE02835" w14:textId="41F754E0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80</w:t>
            </w:r>
          </w:p>
        </w:tc>
        <w:tc>
          <w:tcPr>
            <w:tcW w:w="2733" w:type="dxa"/>
            <w:vAlign w:val="center"/>
          </w:tcPr>
          <w:p w14:paraId="21735737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Israel</w:t>
            </w:r>
          </w:p>
        </w:tc>
        <w:tc>
          <w:tcPr>
            <w:tcW w:w="7473" w:type="dxa"/>
            <w:vAlign w:val="center"/>
          </w:tcPr>
          <w:p w14:paraId="60E5AA47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Soreq Nuclear Research Center (NRC)</w:t>
            </w:r>
          </w:p>
          <w:p w14:paraId="65C242B4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Radiation Safety Division </w:t>
            </w:r>
          </w:p>
          <w:p w14:paraId="6885D63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Measurements Section</w:t>
            </w:r>
          </w:p>
          <w:p w14:paraId="71781295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Yavne, 81800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Israel</w:t>
            </w:r>
          </w:p>
        </w:tc>
      </w:tr>
      <w:tr w:rsidR="002F3513" w:rsidRPr="00AC0236" w14:paraId="54370BA2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086EE28" w14:textId="065D3B75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81</w:t>
            </w:r>
          </w:p>
        </w:tc>
        <w:tc>
          <w:tcPr>
            <w:tcW w:w="2733" w:type="dxa"/>
            <w:vAlign w:val="center"/>
          </w:tcPr>
          <w:p w14:paraId="336B6D04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Israel</w:t>
            </w:r>
          </w:p>
        </w:tc>
        <w:tc>
          <w:tcPr>
            <w:tcW w:w="7473" w:type="dxa"/>
            <w:vAlign w:val="center"/>
          </w:tcPr>
          <w:p w14:paraId="3B420F4A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Research Center Negev</w:t>
            </w:r>
          </w:p>
          <w:p w14:paraId="705165B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(NRCN)</w:t>
            </w:r>
          </w:p>
          <w:p w14:paraId="7DB91E62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9001</w:t>
            </w:r>
          </w:p>
          <w:p w14:paraId="41CF9940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Beer Sheva</w:t>
            </w:r>
            <w:r w:rsidRPr="00E10F0B">
              <w:br/>
            </w:r>
            <w:r>
              <w:rPr>
                <w:noProof/>
              </w:rPr>
              <w:t>Israel</w:t>
            </w:r>
          </w:p>
        </w:tc>
      </w:tr>
      <w:tr w:rsidR="002F3513" w:rsidRPr="00AC0236" w14:paraId="50E41CAA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EC62875" w14:textId="08BD970A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82</w:t>
            </w:r>
          </w:p>
        </w:tc>
        <w:tc>
          <w:tcPr>
            <w:tcW w:w="2733" w:type="dxa"/>
            <w:vAlign w:val="center"/>
          </w:tcPr>
          <w:p w14:paraId="730AEBD7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Italy</w:t>
            </w:r>
          </w:p>
        </w:tc>
        <w:tc>
          <w:tcPr>
            <w:tcW w:w="7473" w:type="dxa"/>
            <w:vAlign w:val="center"/>
          </w:tcPr>
          <w:p w14:paraId="0506810F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ARPA Lombardia</w:t>
            </w:r>
          </w:p>
          <w:p w14:paraId="6591C9EE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Agenzia Regionale per la Protezione dell’Ambiente della Lombardia</w:t>
            </w:r>
          </w:p>
          <w:p w14:paraId="24FC931E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Centro Regionale Radioprotezione</w:t>
            </w:r>
          </w:p>
          <w:p w14:paraId="08A4AFB5" w14:textId="77777777" w:rsidR="002F3513" w:rsidRPr="00B83941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Via Filippo Juvara 22 </w:t>
            </w:r>
          </w:p>
          <w:p w14:paraId="30F56302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I-20129 Milan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Italy</w:t>
            </w:r>
          </w:p>
        </w:tc>
      </w:tr>
      <w:tr w:rsidR="002F3513" w:rsidRPr="00AC0236" w14:paraId="0D7BB98E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A2C96E6" w14:textId="1FFC901F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83</w:t>
            </w:r>
          </w:p>
        </w:tc>
        <w:tc>
          <w:tcPr>
            <w:tcW w:w="2733" w:type="dxa"/>
            <w:vAlign w:val="center"/>
          </w:tcPr>
          <w:p w14:paraId="7BA5DA08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Italy</w:t>
            </w:r>
          </w:p>
        </w:tc>
        <w:tc>
          <w:tcPr>
            <w:tcW w:w="7473" w:type="dxa"/>
            <w:vAlign w:val="center"/>
          </w:tcPr>
          <w:p w14:paraId="24AA5500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So.G.I.N Laboratories</w:t>
            </w:r>
          </w:p>
          <w:p w14:paraId="358BB0A6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I-29012, Caorso</w:t>
            </w:r>
          </w:p>
          <w:p w14:paraId="4B04AD5E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Piacenza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Italy</w:t>
            </w:r>
          </w:p>
        </w:tc>
      </w:tr>
      <w:tr w:rsidR="002F3513" w:rsidRPr="00E2345E" w14:paraId="4B9EF726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E8A3E39" w14:textId="09F1CC01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8</w:t>
            </w:r>
            <w:r w:rsidR="00D647AB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7881EF0A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Italy</w:t>
            </w:r>
          </w:p>
        </w:tc>
        <w:tc>
          <w:tcPr>
            <w:tcW w:w="7473" w:type="dxa"/>
            <w:vAlign w:val="center"/>
          </w:tcPr>
          <w:p w14:paraId="2BBC46C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Centrale Elettronucleare di Trino</w:t>
            </w:r>
          </w:p>
          <w:p w14:paraId="70F3E26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So.G.I.N Laboratories</w:t>
            </w:r>
          </w:p>
          <w:p w14:paraId="5740BC3E" w14:textId="77777777" w:rsidR="002F3513" w:rsidRP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Strada Statale 31 Bis</w:t>
            </w:r>
          </w:p>
          <w:p w14:paraId="69826D10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F3513">
              <w:rPr>
                <w:noProof/>
                <w:lang w:val="fr-FR"/>
              </w:rPr>
              <w:t>I-13039, Vercelli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Italy</w:t>
            </w:r>
          </w:p>
        </w:tc>
      </w:tr>
      <w:tr w:rsidR="002F3513" w:rsidRPr="00AC0236" w14:paraId="4A7E453E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C7C3BB5" w14:textId="5E4681FB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8</w:t>
            </w:r>
            <w:r w:rsidR="00D647AB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350B4C7F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Italy</w:t>
            </w:r>
          </w:p>
        </w:tc>
        <w:tc>
          <w:tcPr>
            <w:tcW w:w="7473" w:type="dxa"/>
            <w:vAlign w:val="center"/>
          </w:tcPr>
          <w:p w14:paraId="0D827164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ENEA Centro Ricerche Casaccia</w:t>
            </w:r>
          </w:p>
          <w:p w14:paraId="6044C738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Istituto di Radioprotezione</w:t>
            </w:r>
          </w:p>
          <w:p w14:paraId="499B8A88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Laboratorio Sorveglianza Fisica ed Ambientale S.p. 009</w:t>
            </w:r>
          </w:p>
          <w:p w14:paraId="6F1E5F6A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Via Anguillarese 301</w:t>
            </w:r>
          </w:p>
          <w:p w14:paraId="7B3F67CE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I-00123, Santa Maria Di Galeria - Rome</w:t>
            </w:r>
            <w:r w:rsidRPr="00E10F0B">
              <w:br/>
            </w:r>
            <w:r>
              <w:rPr>
                <w:noProof/>
              </w:rPr>
              <w:t>Italy</w:t>
            </w:r>
          </w:p>
        </w:tc>
      </w:tr>
      <w:tr w:rsidR="002F3513" w:rsidRPr="00AC0236" w14:paraId="489B2B81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9333BA7" w14:textId="4F934E96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8</w:t>
            </w:r>
            <w:r w:rsidR="00D647AB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6D847797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Italy</w:t>
            </w:r>
          </w:p>
        </w:tc>
        <w:tc>
          <w:tcPr>
            <w:tcW w:w="7473" w:type="dxa"/>
            <w:vAlign w:val="center"/>
          </w:tcPr>
          <w:p w14:paraId="0DECDAB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ENEA - Radiation Protection Institute</w:t>
            </w:r>
          </w:p>
          <w:p w14:paraId="528F3F8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Laboratory of Radioactivity Measurement and Monitoring</w:t>
            </w:r>
          </w:p>
          <w:p w14:paraId="5C84D57D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Strada Statale Jonica 106, Km 419,500</w:t>
            </w:r>
          </w:p>
          <w:p w14:paraId="6EFF0622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I-75026 - Rotondella (Matera)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Italy</w:t>
            </w:r>
          </w:p>
        </w:tc>
      </w:tr>
      <w:tr w:rsidR="002F3513" w:rsidRPr="00AC0236" w14:paraId="5B844FFE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3E0D619" w14:textId="24E436B0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8</w:t>
            </w:r>
            <w:r w:rsidR="00D647AB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63823593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Italy</w:t>
            </w:r>
          </w:p>
        </w:tc>
        <w:tc>
          <w:tcPr>
            <w:tcW w:w="7473" w:type="dxa"/>
            <w:vAlign w:val="center"/>
          </w:tcPr>
          <w:p w14:paraId="154E46F6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ENEA</w:t>
            </w:r>
          </w:p>
          <w:p w14:paraId="7704F6D3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Laboratory of Radioactivity Measurement and Monitoring</w:t>
            </w:r>
          </w:p>
          <w:p w14:paraId="147DE3FB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Via Dei Colli, 16</w:t>
            </w:r>
          </w:p>
          <w:p w14:paraId="3C9FDA3E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I-40136 Bologna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Italy</w:t>
            </w:r>
          </w:p>
        </w:tc>
      </w:tr>
      <w:tr w:rsidR="002F3513" w:rsidRPr="00E10F0B" w14:paraId="364A5F5A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DFDAA72" w14:textId="05129FD1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8</w:t>
            </w:r>
            <w:r w:rsidR="00D647AB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0780DC31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Italy</w:t>
            </w:r>
          </w:p>
        </w:tc>
        <w:tc>
          <w:tcPr>
            <w:tcW w:w="7473" w:type="dxa"/>
            <w:vAlign w:val="center"/>
          </w:tcPr>
          <w:p w14:paraId="758BF22E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ENEA - Radiation Protection Institute</w:t>
            </w:r>
          </w:p>
          <w:p w14:paraId="14D6B943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Laboratory of Radioactivity Measurement and Monitoring</w:t>
            </w:r>
          </w:p>
          <w:p w14:paraId="0C8DFE35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Strada per Crescentino, 41</w:t>
            </w:r>
          </w:p>
          <w:p w14:paraId="3E5DF9F1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13040 Saluggia (VC)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Italy</w:t>
            </w:r>
          </w:p>
        </w:tc>
      </w:tr>
      <w:tr w:rsidR="002F3513" w:rsidRPr="00E2345E" w14:paraId="7728A337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E38E080" w14:textId="606C56FC" w:rsidR="002F3513" w:rsidRPr="00AC0236" w:rsidRDefault="002F3513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8</w:t>
            </w:r>
            <w:r w:rsidR="00D647AB">
              <w:rPr>
                <w:noProof/>
              </w:rPr>
              <w:t>9</w:t>
            </w:r>
          </w:p>
        </w:tc>
        <w:tc>
          <w:tcPr>
            <w:tcW w:w="2733" w:type="dxa"/>
            <w:vAlign w:val="center"/>
          </w:tcPr>
          <w:p w14:paraId="4709826A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Italy</w:t>
            </w:r>
          </w:p>
        </w:tc>
        <w:tc>
          <w:tcPr>
            <w:tcW w:w="7473" w:type="dxa"/>
            <w:vAlign w:val="center"/>
          </w:tcPr>
          <w:p w14:paraId="52DCF645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Inspectorate for Nuclear Safety and Radioprotection</w:t>
            </w:r>
          </w:p>
          <w:p w14:paraId="01E0A623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Radiometric Laboratories</w:t>
            </w:r>
          </w:p>
          <w:p w14:paraId="225243DD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ISIN - Ispettorato Nazionale per la Sicurezza Nucleare e la Radioprotezione</w:t>
            </w:r>
          </w:p>
          <w:p w14:paraId="49024323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Laboratori Radiometrici</w:t>
            </w:r>
          </w:p>
          <w:p w14:paraId="76D67BFD" w14:textId="77777777" w:rsidR="002F3513" w:rsidRP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Via di Castel Romano 100</w:t>
            </w:r>
          </w:p>
          <w:p w14:paraId="1D5F96CB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F3513">
              <w:rPr>
                <w:noProof/>
                <w:lang w:val="fr-FR"/>
              </w:rPr>
              <w:t>00128 Roma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Italy</w:t>
            </w:r>
          </w:p>
        </w:tc>
      </w:tr>
      <w:tr w:rsidR="002F3513" w:rsidRPr="00E10F0B" w14:paraId="702FBE1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D0A5B08" w14:textId="7F04B742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90</w:t>
            </w:r>
          </w:p>
        </w:tc>
        <w:tc>
          <w:tcPr>
            <w:tcW w:w="2733" w:type="dxa"/>
            <w:vAlign w:val="center"/>
          </w:tcPr>
          <w:p w14:paraId="41532B08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Jamaica</w:t>
            </w:r>
          </w:p>
        </w:tc>
        <w:tc>
          <w:tcPr>
            <w:tcW w:w="7473" w:type="dxa"/>
            <w:vAlign w:val="center"/>
          </w:tcPr>
          <w:p w14:paraId="2EA6A5C1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University of the West Indies</w:t>
            </w:r>
          </w:p>
          <w:p w14:paraId="4A319A68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Mona Campus</w:t>
            </w:r>
          </w:p>
          <w:p w14:paraId="6BFD5195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Kingston, 7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Jamaica</w:t>
            </w:r>
          </w:p>
        </w:tc>
      </w:tr>
      <w:tr w:rsidR="002F3513" w:rsidRPr="00E10F0B" w14:paraId="456952F6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29D111C" w14:textId="018C734B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t>91</w:t>
            </w:r>
          </w:p>
        </w:tc>
        <w:tc>
          <w:tcPr>
            <w:tcW w:w="2733" w:type="dxa"/>
            <w:vAlign w:val="center"/>
          </w:tcPr>
          <w:p w14:paraId="0EA65064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Japan</w:t>
            </w:r>
          </w:p>
        </w:tc>
        <w:tc>
          <w:tcPr>
            <w:tcW w:w="7473" w:type="dxa"/>
            <w:vAlign w:val="center"/>
          </w:tcPr>
          <w:p w14:paraId="1D66D17D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Japan Chemical Analysis Center</w:t>
            </w:r>
          </w:p>
          <w:p w14:paraId="0C7F74FE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Office of Planning and Coordination</w:t>
            </w:r>
          </w:p>
          <w:p w14:paraId="10B7D9D1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295-3, Sanno-Cho, Inage-ku</w:t>
            </w:r>
          </w:p>
          <w:p w14:paraId="782BDA79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Chiba-shi, 263-002</w:t>
            </w:r>
            <w:r w:rsidRPr="00E10F0B">
              <w:br/>
            </w:r>
            <w:r>
              <w:rPr>
                <w:noProof/>
              </w:rPr>
              <w:t>Japan</w:t>
            </w:r>
          </w:p>
        </w:tc>
      </w:tr>
      <w:tr w:rsidR="002F3513" w:rsidRPr="00E10F0B" w14:paraId="0A8330D6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4A07CB5" w14:textId="476B009D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92</w:t>
            </w:r>
          </w:p>
        </w:tc>
        <w:tc>
          <w:tcPr>
            <w:tcW w:w="2733" w:type="dxa"/>
            <w:vAlign w:val="center"/>
          </w:tcPr>
          <w:p w14:paraId="4BDD27AF" w14:textId="77777777" w:rsidR="002F3513" w:rsidRPr="00AC0236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Japan</w:t>
            </w:r>
          </w:p>
        </w:tc>
        <w:tc>
          <w:tcPr>
            <w:tcW w:w="7473" w:type="dxa"/>
            <w:vAlign w:val="center"/>
          </w:tcPr>
          <w:p w14:paraId="7E484F32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Centre for Research in Isotopes and Environmental Dynamics, University of Tsukuba</w:t>
            </w:r>
          </w:p>
          <w:p w14:paraId="37131D36" w14:textId="77777777" w:rsidR="002F3513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1-1-1 Tenno-dai, Tsukuba</w:t>
            </w:r>
          </w:p>
          <w:p w14:paraId="735477C2" w14:textId="77777777" w:rsidR="002F3513" w:rsidRPr="00E10F0B" w:rsidRDefault="002F3513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Ibaraki, 305-0006</w:t>
            </w:r>
            <w:r w:rsidRPr="00E10F0B">
              <w:br/>
            </w:r>
            <w:r>
              <w:rPr>
                <w:noProof/>
              </w:rPr>
              <w:t>Japan</w:t>
            </w:r>
          </w:p>
        </w:tc>
      </w:tr>
      <w:tr w:rsidR="002F3513" w:rsidRPr="00E10F0B" w14:paraId="5BC088A9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5F52FD2" w14:textId="2BBBB840" w:rsidR="002F3513" w:rsidRPr="00AC0236" w:rsidRDefault="00D647AB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93</w:t>
            </w:r>
          </w:p>
        </w:tc>
        <w:tc>
          <w:tcPr>
            <w:tcW w:w="2733" w:type="dxa"/>
            <w:vAlign w:val="center"/>
          </w:tcPr>
          <w:p w14:paraId="0A388055" w14:textId="77777777" w:rsidR="002F3513" w:rsidRPr="00AC0236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Japan</w:t>
            </w:r>
          </w:p>
        </w:tc>
        <w:tc>
          <w:tcPr>
            <w:tcW w:w="7473" w:type="dxa"/>
            <w:vAlign w:val="center"/>
          </w:tcPr>
          <w:p w14:paraId="349FE5B7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Environmental Radioactivity, Fukushima University</w:t>
            </w:r>
          </w:p>
          <w:p w14:paraId="753C7717" w14:textId="77777777" w:rsidR="002F3513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 Kanayagawa, Fukushima City</w:t>
            </w:r>
          </w:p>
          <w:p w14:paraId="2BB1B6DA" w14:textId="77777777" w:rsidR="002F3513" w:rsidRPr="00E10F0B" w:rsidRDefault="002F3513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Fukushima Prefecture 960-1296</w:t>
            </w:r>
            <w:r w:rsidRPr="00E10F0B">
              <w:br/>
            </w:r>
            <w:r>
              <w:rPr>
                <w:noProof/>
              </w:rPr>
              <w:t>Japan</w:t>
            </w:r>
          </w:p>
        </w:tc>
      </w:tr>
      <w:tr w:rsidR="00EF3834" w:rsidRPr="00E10F0B" w14:paraId="12FF8F37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4478F78" w14:textId="7D3733AA" w:rsidR="00EF3834" w:rsidRPr="00C73AF9" w:rsidRDefault="00EF3834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  <w:highlight w:val="red"/>
              </w:rPr>
            </w:pPr>
            <w:r w:rsidRPr="00C73AF9">
              <w:rPr>
                <w:noProof/>
                <w:highlight w:val="red"/>
              </w:rPr>
              <w:t>9</w:t>
            </w:r>
            <w:r w:rsidR="0038599D" w:rsidRPr="00C73AF9">
              <w:rPr>
                <w:noProof/>
                <w:highlight w:val="red"/>
              </w:rPr>
              <w:t>4</w:t>
            </w:r>
          </w:p>
        </w:tc>
        <w:tc>
          <w:tcPr>
            <w:tcW w:w="2733" w:type="dxa"/>
            <w:vAlign w:val="center"/>
          </w:tcPr>
          <w:p w14:paraId="48579A6D" w14:textId="568D8389" w:rsidR="00EF3834" w:rsidRPr="00C73AF9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highlight w:val="red"/>
              </w:rPr>
            </w:pPr>
            <w:r w:rsidRPr="00C73AF9">
              <w:rPr>
                <w:b/>
                <w:noProof/>
                <w:color w:val="0070C0"/>
                <w:highlight w:val="red"/>
              </w:rPr>
              <w:t>Japan</w:t>
            </w:r>
          </w:p>
        </w:tc>
        <w:tc>
          <w:tcPr>
            <w:tcW w:w="7473" w:type="dxa"/>
            <w:vAlign w:val="center"/>
          </w:tcPr>
          <w:p w14:paraId="16DF05F3" w14:textId="77777777" w:rsidR="00EF3834" w:rsidRPr="00C73AF9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red"/>
              </w:rPr>
            </w:pPr>
            <w:r w:rsidRPr="00C73AF9">
              <w:rPr>
                <w:noProof/>
                <w:highlight w:val="red"/>
              </w:rPr>
              <w:t>Agricultural Radiation Research Center</w:t>
            </w:r>
          </w:p>
          <w:p w14:paraId="04F3FBA5" w14:textId="77777777" w:rsidR="00EF3834" w:rsidRPr="00C73AF9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red"/>
              </w:rPr>
            </w:pPr>
            <w:r w:rsidRPr="00C73AF9">
              <w:rPr>
                <w:noProof/>
                <w:highlight w:val="red"/>
              </w:rPr>
              <w:t>Tohoku Agricultural Research Center</w:t>
            </w:r>
          </w:p>
          <w:p w14:paraId="1F099D8B" w14:textId="77777777" w:rsidR="00EF3834" w:rsidRPr="00C73AF9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red"/>
              </w:rPr>
            </w:pPr>
            <w:r w:rsidRPr="00C73AF9">
              <w:rPr>
                <w:noProof/>
                <w:highlight w:val="red"/>
              </w:rPr>
              <w:t>National Agriculture and Food Research Organization</w:t>
            </w:r>
          </w:p>
          <w:p w14:paraId="4EEDA49A" w14:textId="77777777" w:rsidR="00EF3834" w:rsidRPr="00C73AF9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red"/>
                <w:lang w:val="fr-FR"/>
              </w:rPr>
            </w:pPr>
            <w:r w:rsidRPr="00C73AF9">
              <w:rPr>
                <w:noProof/>
                <w:highlight w:val="red"/>
                <w:lang w:val="fr-FR"/>
              </w:rPr>
              <w:t>50 Harajuku-minami, Arai</w:t>
            </w:r>
          </w:p>
          <w:p w14:paraId="493F0DC1" w14:textId="0DD09040" w:rsidR="00EF3834" w:rsidRPr="00C73AF9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C73AF9">
              <w:rPr>
                <w:noProof/>
                <w:highlight w:val="red"/>
                <w:lang w:val="fr-FR"/>
              </w:rPr>
              <w:t>Fukushima, 960-2156</w:t>
            </w:r>
            <w:r w:rsidRPr="00C73AF9">
              <w:rPr>
                <w:highlight w:val="red"/>
                <w:lang w:val="fr-FR"/>
              </w:rPr>
              <w:br/>
            </w:r>
            <w:r w:rsidRPr="00C73AF9">
              <w:rPr>
                <w:noProof/>
                <w:highlight w:val="red"/>
                <w:lang w:val="fr-FR"/>
              </w:rPr>
              <w:t>Japan</w:t>
            </w:r>
          </w:p>
        </w:tc>
      </w:tr>
      <w:tr w:rsidR="00EF3834" w:rsidRPr="00E2345E" w14:paraId="5A36CBD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125EC3F" w14:textId="4AFA7C4E" w:rsidR="00EF3834" w:rsidRPr="00AC0236" w:rsidRDefault="00EF3834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9</w:t>
            </w:r>
            <w:r w:rsidR="0038599D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56E520BA" w14:textId="40A88103" w:rsidR="00EF3834" w:rsidRPr="00AC0236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Jordan</w:t>
            </w:r>
          </w:p>
        </w:tc>
        <w:tc>
          <w:tcPr>
            <w:tcW w:w="7473" w:type="dxa"/>
            <w:vAlign w:val="center"/>
          </w:tcPr>
          <w:p w14:paraId="52B4E2AF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Jordan Atomic Energy Commission</w:t>
            </w:r>
          </w:p>
          <w:p w14:paraId="0069380F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70</w:t>
            </w:r>
          </w:p>
          <w:p w14:paraId="7C9E2678" w14:textId="5F983AD0" w:rsidR="00EF3834" w:rsidRPr="00E10F0B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noProof/>
              </w:rPr>
              <w:t>Amman, 11934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Jordan</w:t>
            </w:r>
          </w:p>
        </w:tc>
      </w:tr>
      <w:tr w:rsidR="00EF3834" w:rsidRPr="00E10F0B" w14:paraId="308F2375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3360571" w14:textId="686BE59C" w:rsidR="00EF3834" w:rsidRPr="00AC0236" w:rsidRDefault="00EF3834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9</w:t>
            </w:r>
            <w:r w:rsidR="0038599D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4A7B84D6" w14:textId="21AF1F9A" w:rsidR="00EF3834" w:rsidRPr="00AC0236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Kazakhstan</w:t>
            </w:r>
          </w:p>
        </w:tc>
        <w:tc>
          <w:tcPr>
            <w:tcW w:w="7473" w:type="dxa"/>
            <w:vAlign w:val="center"/>
          </w:tcPr>
          <w:p w14:paraId="2880AF70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Radiation Safety and Ecology</w:t>
            </w:r>
          </w:p>
          <w:p w14:paraId="6BD71827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of the National Nuclear Center of Republic of Kazakhstan</w:t>
            </w:r>
          </w:p>
          <w:p w14:paraId="35C68069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2, Krasnoarmeyskaya st.</w:t>
            </w:r>
          </w:p>
          <w:p w14:paraId="1B3919E2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Kurchatov city</w:t>
            </w:r>
          </w:p>
          <w:p w14:paraId="466BCC73" w14:textId="78A2AF7E" w:rsidR="00EF3834" w:rsidRPr="00E10F0B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Eastern-Kazakhstani region 071100</w:t>
            </w:r>
            <w:r w:rsidRPr="00E10F0B">
              <w:br/>
            </w:r>
            <w:r>
              <w:rPr>
                <w:noProof/>
              </w:rPr>
              <w:t>Kazakhstan</w:t>
            </w:r>
          </w:p>
        </w:tc>
      </w:tr>
      <w:tr w:rsidR="00EF3834" w:rsidRPr="00E10F0B" w14:paraId="2F4EA10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E500482" w14:textId="5D75AFA8" w:rsidR="00EF3834" w:rsidRPr="00AC0236" w:rsidRDefault="00EF3834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9</w:t>
            </w:r>
            <w:r w:rsidR="0038599D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5EC9FA97" w14:textId="0DAE6055" w:rsidR="00EF3834" w:rsidRPr="00AC0236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Kenya</w:t>
            </w:r>
          </w:p>
        </w:tc>
        <w:tc>
          <w:tcPr>
            <w:tcW w:w="7473" w:type="dxa"/>
            <w:vAlign w:val="center"/>
          </w:tcPr>
          <w:p w14:paraId="5337B672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Protection Board</w:t>
            </w:r>
          </w:p>
          <w:p w14:paraId="1B5F2861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Ministry of Public Health and Sanitation</w:t>
            </w:r>
          </w:p>
          <w:p w14:paraId="2C9CD978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19841-00202</w:t>
            </w:r>
          </w:p>
          <w:p w14:paraId="386C56E7" w14:textId="184FAE55" w:rsidR="00EF3834" w:rsidRPr="00E10F0B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Nairobi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Kenya</w:t>
            </w:r>
          </w:p>
        </w:tc>
      </w:tr>
      <w:tr w:rsidR="00EF3834" w:rsidRPr="00E10F0B" w14:paraId="4085D89F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68368F8" w14:textId="75500595" w:rsidR="00EF3834" w:rsidRPr="00AC0236" w:rsidRDefault="00EF3834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9</w:t>
            </w:r>
            <w:r w:rsidR="0038599D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2A5EE87B" w14:textId="4CFCDB82" w:rsidR="00EF3834" w:rsidRPr="00AC0236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Republic of Korea</w:t>
            </w:r>
          </w:p>
        </w:tc>
        <w:tc>
          <w:tcPr>
            <w:tcW w:w="7473" w:type="dxa"/>
            <w:vAlign w:val="center"/>
          </w:tcPr>
          <w:p w14:paraId="45F6E51E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Korea Atomic Energy Research Institute (KAERI)</w:t>
            </w:r>
          </w:p>
          <w:p w14:paraId="2BC08984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Radioactivity Assessment Team</w:t>
            </w:r>
          </w:p>
          <w:p w14:paraId="146849B9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989-111 Daedeokdaero</w:t>
            </w:r>
          </w:p>
          <w:p w14:paraId="16867D69" w14:textId="7FE0FD98" w:rsidR="00EF3834" w:rsidRPr="00E10F0B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Yuseong, Daejeon 305-303</w:t>
            </w:r>
            <w:r w:rsidRPr="00E10F0B">
              <w:br/>
            </w:r>
            <w:r w:rsidRPr="005B5613">
              <w:rPr>
                <w:noProof/>
              </w:rPr>
              <w:t>Republic of Korea</w:t>
            </w:r>
          </w:p>
        </w:tc>
      </w:tr>
      <w:tr w:rsidR="00EF3834" w:rsidRPr="00E10F0B" w14:paraId="3949C34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9D41D6E" w14:textId="4AA3C8FD" w:rsidR="00EF3834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99</w:t>
            </w:r>
          </w:p>
        </w:tc>
        <w:tc>
          <w:tcPr>
            <w:tcW w:w="2733" w:type="dxa"/>
            <w:vAlign w:val="center"/>
          </w:tcPr>
          <w:p w14:paraId="097A04B8" w14:textId="09C61501" w:rsidR="00EF3834" w:rsidRPr="00AC0236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Republic of Korea</w:t>
            </w:r>
          </w:p>
        </w:tc>
        <w:tc>
          <w:tcPr>
            <w:tcW w:w="7473" w:type="dxa"/>
            <w:vAlign w:val="center"/>
          </w:tcPr>
          <w:p w14:paraId="6CE45277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Korea Institute of Nuclear Safety</w:t>
            </w:r>
          </w:p>
          <w:p w14:paraId="0E3C82D0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114, Yusung</w:t>
            </w:r>
          </w:p>
          <w:p w14:paraId="77815FEB" w14:textId="42732879" w:rsidR="00EF3834" w:rsidRPr="00E10F0B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Daejeon, 34142</w:t>
            </w:r>
            <w:r w:rsidRPr="00536519">
              <w:rPr>
                <w:lang w:val="fr-FR"/>
              </w:rPr>
              <w:br/>
            </w:r>
            <w:r w:rsidRPr="005B5613">
              <w:rPr>
                <w:noProof/>
              </w:rPr>
              <w:t>Republic of Korea</w:t>
            </w:r>
          </w:p>
        </w:tc>
      </w:tr>
      <w:tr w:rsidR="00EF3834" w:rsidRPr="00AC0236" w14:paraId="4BCA0580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DD4DC25" w14:textId="44CEFF46" w:rsidR="00EF3834" w:rsidRPr="00AC0236" w:rsidRDefault="00EF3834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10</w:t>
            </w:r>
            <w:r w:rsidR="0038599D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4A0E6C7B" w14:textId="1B0C13E1" w:rsidR="00EF3834" w:rsidRPr="00AC0236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t>Republic of Korea</w:t>
            </w:r>
          </w:p>
        </w:tc>
        <w:tc>
          <w:tcPr>
            <w:tcW w:w="7473" w:type="dxa"/>
            <w:vAlign w:val="center"/>
          </w:tcPr>
          <w:p w14:paraId="0382CB9D" w14:textId="324D3A0B" w:rsidR="00EF3834" w:rsidRPr="00E10F0B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EA7">
              <w:rPr>
                <w:noProof/>
              </w:rPr>
              <w:t>NORM Analysis Laboratory</w:t>
            </w:r>
            <w:r w:rsidRPr="00656EA7">
              <w:rPr>
                <w:noProof/>
              </w:rPr>
              <w:br/>
              <w:t>NORM Safety Center</w:t>
            </w:r>
            <w:r w:rsidRPr="00656EA7">
              <w:rPr>
                <w:noProof/>
              </w:rPr>
              <w:br/>
              <w:t>Korea Institute of Nuclear Safety (KINS)</w:t>
            </w:r>
            <w:r w:rsidRPr="00656EA7">
              <w:rPr>
                <w:noProof/>
              </w:rPr>
              <w:br/>
              <w:t>62, Gwahak-ro, Yuseong-gu</w:t>
            </w:r>
            <w:r w:rsidRPr="00656EA7">
              <w:rPr>
                <w:noProof/>
              </w:rPr>
              <w:br/>
              <w:t>Daejeon, 34142</w:t>
            </w:r>
          </w:p>
        </w:tc>
      </w:tr>
      <w:tr w:rsidR="00EF3834" w:rsidRPr="00AC0236" w14:paraId="0CF36352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2F555D46" w14:textId="01E36AA6" w:rsidR="00EF3834" w:rsidRPr="00AC0236" w:rsidRDefault="00EF3834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10</w:t>
            </w:r>
            <w:r w:rsidR="0038599D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78E80C42" w14:textId="6DDEAD33" w:rsidR="00EF3834" w:rsidRPr="00B83941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Kuwait</w:t>
            </w:r>
          </w:p>
        </w:tc>
        <w:tc>
          <w:tcPr>
            <w:tcW w:w="7473" w:type="dxa"/>
            <w:vAlign w:val="center"/>
          </w:tcPr>
          <w:p w14:paraId="3EC5DE4C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Kuwait Institute for Scientific Research</w:t>
            </w:r>
          </w:p>
          <w:p w14:paraId="47EDEF5D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24885</w:t>
            </w:r>
          </w:p>
          <w:p w14:paraId="792B4B44" w14:textId="0E048FE4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Safat, 13109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Kuwait</w:t>
            </w:r>
          </w:p>
        </w:tc>
      </w:tr>
      <w:tr w:rsidR="00EF3834" w:rsidRPr="00AC0236" w14:paraId="1F50CEA0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041D392" w14:textId="039B7E04" w:rsidR="00EF3834" w:rsidRPr="00AC0236" w:rsidRDefault="00EF3834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10</w:t>
            </w:r>
            <w:r w:rsidR="0038599D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185E5A3D" w14:textId="6A4D88BE" w:rsidR="00EF3834" w:rsidRPr="00AC0236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Latvia</w:t>
            </w:r>
          </w:p>
        </w:tc>
        <w:tc>
          <w:tcPr>
            <w:tcW w:w="7473" w:type="dxa"/>
            <w:vAlign w:val="center"/>
          </w:tcPr>
          <w:p w14:paraId="496D8D65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Latvian environment, geology and meteorology centre </w:t>
            </w:r>
          </w:p>
          <w:p w14:paraId="0AD63203" w14:textId="77777777" w:rsidR="00EF3834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Maskavas Street 165</w:t>
            </w:r>
          </w:p>
          <w:p w14:paraId="7487F862" w14:textId="56495A28" w:rsidR="00EF3834" w:rsidRPr="00E10F0B" w:rsidRDefault="00EF3834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Riga, LV-1019</w:t>
            </w:r>
            <w:r w:rsidRPr="00E10F0B">
              <w:br/>
            </w:r>
            <w:r>
              <w:rPr>
                <w:noProof/>
              </w:rPr>
              <w:t>Latvia</w:t>
            </w:r>
          </w:p>
        </w:tc>
      </w:tr>
      <w:tr w:rsidR="00EF3834" w:rsidRPr="00584118" w14:paraId="2ADF1F6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A138FE3" w14:textId="08AB49B5" w:rsidR="00EF3834" w:rsidRPr="00AC0236" w:rsidRDefault="00EF3834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10</w:t>
            </w:r>
            <w:r w:rsidR="0038599D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5B83E768" w14:textId="54A51B4F" w:rsidR="00EF3834" w:rsidRPr="00AC0236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Lebanon</w:t>
            </w:r>
          </w:p>
        </w:tc>
        <w:tc>
          <w:tcPr>
            <w:tcW w:w="7473" w:type="dxa"/>
            <w:vAlign w:val="center"/>
          </w:tcPr>
          <w:p w14:paraId="1C26CA2E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Lebanese Atomic Energy Commission</w:t>
            </w:r>
          </w:p>
          <w:p w14:paraId="1726FE76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Radiation Control Department</w:t>
            </w:r>
          </w:p>
          <w:p w14:paraId="4DFCADBD" w14:textId="77777777" w:rsidR="00EF3834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11-8281</w:t>
            </w:r>
          </w:p>
          <w:p w14:paraId="700C81DE" w14:textId="71A20054" w:rsidR="00EF3834" w:rsidRPr="00E10F0B" w:rsidRDefault="00EF3834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Beirut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Lebanon</w:t>
            </w:r>
          </w:p>
        </w:tc>
      </w:tr>
      <w:tr w:rsidR="00B4459A" w:rsidRPr="00AC0236" w14:paraId="59D4704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CC39E49" w14:textId="1E34CA9B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10</w:t>
            </w:r>
            <w:r w:rsidR="0038599D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079C2C64" w14:textId="280D8A12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Lithuania</w:t>
            </w:r>
          </w:p>
        </w:tc>
        <w:tc>
          <w:tcPr>
            <w:tcW w:w="7473" w:type="dxa"/>
            <w:vAlign w:val="center"/>
          </w:tcPr>
          <w:p w14:paraId="2141282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Veterinary Laboratory</w:t>
            </w:r>
          </w:p>
          <w:p w14:paraId="5BAD74B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J. Kairiukscio 10</w:t>
            </w:r>
          </w:p>
          <w:p w14:paraId="28803741" w14:textId="2863A4EA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LT-08409, Vilnius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Lithuania</w:t>
            </w:r>
          </w:p>
        </w:tc>
      </w:tr>
      <w:tr w:rsidR="00B4459A" w:rsidRPr="00AC0236" w14:paraId="59EC61E0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5E478C9" w14:textId="34AF9009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10</w:t>
            </w:r>
            <w:r w:rsidR="0038599D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68FA8FCF" w14:textId="7BD6FC32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Lithuania</w:t>
            </w:r>
          </w:p>
        </w:tc>
        <w:tc>
          <w:tcPr>
            <w:tcW w:w="7473" w:type="dxa"/>
            <w:vAlign w:val="center"/>
          </w:tcPr>
          <w:p w14:paraId="71E80309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Radiation Protection Centre</w:t>
            </w:r>
          </w:p>
          <w:p w14:paraId="6CC96DFF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Kalvariju Street 153</w:t>
            </w:r>
          </w:p>
          <w:p w14:paraId="71E42F02" w14:textId="068DD370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LT-08221, Vilnius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Lithuania</w:t>
            </w:r>
          </w:p>
        </w:tc>
      </w:tr>
      <w:tr w:rsidR="00B4459A" w:rsidRPr="00584118" w14:paraId="49018D6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C73BBD8" w14:textId="73FF7158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10</w:t>
            </w:r>
            <w:r w:rsidR="0038599D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5EFA35C4" w14:textId="588F3023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Luxembourg</w:t>
            </w:r>
          </w:p>
        </w:tc>
        <w:tc>
          <w:tcPr>
            <w:tcW w:w="7473" w:type="dxa"/>
            <w:vAlign w:val="center"/>
          </w:tcPr>
          <w:p w14:paraId="33884E90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Division de la Radioprotection</w:t>
            </w:r>
          </w:p>
          <w:p w14:paraId="0F3ABF82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Direction de la Santé</w:t>
            </w:r>
          </w:p>
          <w:p w14:paraId="366B2F47" w14:textId="5BD1A5DB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6B, rue Nicolas-Ernest Barblé                                                               L-1210 Luxembourg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Luxembourg</w:t>
            </w:r>
          </w:p>
        </w:tc>
      </w:tr>
      <w:tr w:rsidR="00B4459A" w:rsidRPr="00AC0236" w14:paraId="222B816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B9ACE15" w14:textId="4DDC27F1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10</w:t>
            </w:r>
            <w:r w:rsidR="0038599D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5CE0ECC5" w14:textId="4F8DFCE9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Madagascar</w:t>
            </w:r>
          </w:p>
        </w:tc>
        <w:tc>
          <w:tcPr>
            <w:tcW w:w="7473" w:type="dxa"/>
            <w:vAlign w:val="center"/>
          </w:tcPr>
          <w:p w14:paraId="60FE6C5F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Institut National des Sciences et Techniques Nucléaires </w:t>
            </w:r>
          </w:p>
          <w:p w14:paraId="1B90617D" w14:textId="77777777" w:rsidR="00B4459A" w:rsidRPr="002F3513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(Madagascar-INSTN)</w:t>
            </w:r>
          </w:p>
          <w:p w14:paraId="0CF8BE3F" w14:textId="77777777" w:rsidR="00B4459A" w:rsidRPr="002F3513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Ankatso Campus, University of Antananarivo</w:t>
            </w:r>
          </w:p>
          <w:p w14:paraId="3DA73574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PO Box 4279</w:t>
            </w:r>
          </w:p>
          <w:p w14:paraId="60F49601" w14:textId="52BA7051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101 Antananarivo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Madagascar</w:t>
            </w:r>
          </w:p>
        </w:tc>
      </w:tr>
      <w:tr w:rsidR="00B4459A" w:rsidRPr="00E2345E" w14:paraId="74662BB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A10FD00" w14:textId="766E3713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38599D">
              <w:rPr>
                <w:noProof/>
              </w:rPr>
              <w:t>08</w:t>
            </w:r>
          </w:p>
        </w:tc>
        <w:tc>
          <w:tcPr>
            <w:tcW w:w="2733" w:type="dxa"/>
            <w:vAlign w:val="center"/>
          </w:tcPr>
          <w:p w14:paraId="78C6D0FF" w14:textId="778F2741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Malaysia</w:t>
            </w:r>
          </w:p>
        </w:tc>
        <w:tc>
          <w:tcPr>
            <w:tcW w:w="7473" w:type="dxa"/>
            <w:vAlign w:val="center"/>
          </w:tcPr>
          <w:p w14:paraId="774952BA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Malaysian Nuclear Agency (Nuclear Malaysia)</w:t>
            </w:r>
          </w:p>
          <w:p w14:paraId="52F79AD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Bangi, 43000</w:t>
            </w:r>
          </w:p>
          <w:p w14:paraId="14D61812" w14:textId="7FFCDC55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noProof/>
              </w:rPr>
              <w:t>Kajang, Selangor D.E.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Malaysia</w:t>
            </w:r>
          </w:p>
        </w:tc>
      </w:tr>
      <w:tr w:rsidR="00B4459A" w:rsidRPr="00AC0236" w14:paraId="1C780A19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EA85976" w14:textId="04DCF5BA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38599D">
              <w:rPr>
                <w:noProof/>
              </w:rPr>
              <w:t>09</w:t>
            </w:r>
          </w:p>
        </w:tc>
        <w:tc>
          <w:tcPr>
            <w:tcW w:w="2733" w:type="dxa"/>
            <w:vAlign w:val="center"/>
          </w:tcPr>
          <w:p w14:paraId="6B7CC414" w14:textId="4CF45AB5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Mexico</w:t>
            </w:r>
          </w:p>
        </w:tc>
        <w:tc>
          <w:tcPr>
            <w:tcW w:w="7473" w:type="dxa"/>
            <w:vAlign w:val="center"/>
          </w:tcPr>
          <w:p w14:paraId="62B777B0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Comision Federal de Electricidad</w:t>
            </w:r>
          </w:p>
          <w:p w14:paraId="33777DFE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Km 182 de la Carretera Federal 180, </w:t>
            </w:r>
          </w:p>
          <w:p w14:paraId="0A295810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Tramo Poza Rica</w:t>
            </w:r>
          </w:p>
          <w:p w14:paraId="6F2408AB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Puerto De Veracruz, C.P. 91490</w:t>
            </w:r>
          </w:p>
          <w:p w14:paraId="002EBF93" w14:textId="546D846D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Farallon, Veracruz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Mexico</w:t>
            </w:r>
          </w:p>
        </w:tc>
      </w:tr>
      <w:tr w:rsidR="00B4459A" w:rsidRPr="00AC0236" w14:paraId="68F5214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428348E" w14:textId="3C3A9F30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="0038599D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5574FAC9" w14:textId="461A908D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Mexico</w:t>
            </w:r>
          </w:p>
        </w:tc>
        <w:tc>
          <w:tcPr>
            <w:tcW w:w="7473" w:type="dxa"/>
            <w:vAlign w:val="center"/>
          </w:tcPr>
          <w:p w14:paraId="16DD6D1F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Comision Nacional de Seguridad Nuclear y Salvaguardias (CNSNS) </w:t>
            </w:r>
          </w:p>
          <w:p w14:paraId="47AFE992" w14:textId="77777777" w:rsidR="00B4459A" w:rsidRPr="002F3513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Dr. Jose Ma. Barragan # 779</w:t>
            </w:r>
          </w:p>
          <w:p w14:paraId="42A05F6E" w14:textId="77777777" w:rsidR="00B4459A" w:rsidRPr="002F3513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Col. V. Narvarte, Del. B. Juarez</w:t>
            </w:r>
          </w:p>
          <w:p w14:paraId="2E3601F0" w14:textId="1D79CD30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Mex-03020, Mexico City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Mexico</w:t>
            </w:r>
          </w:p>
        </w:tc>
      </w:tr>
      <w:tr w:rsidR="00B4459A" w:rsidRPr="00E2345E" w14:paraId="1C0BBEBA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F0AEA34" w14:textId="1B43644C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="0038599D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00C789F6" w14:textId="6BC662F0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Mexico</w:t>
            </w:r>
          </w:p>
        </w:tc>
        <w:tc>
          <w:tcPr>
            <w:tcW w:w="7473" w:type="dxa"/>
            <w:vAlign w:val="center"/>
          </w:tcPr>
          <w:p w14:paraId="7416D636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Insituto Nacional de Investigaciones Nucleares</w:t>
            </w:r>
          </w:p>
          <w:p w14:paraId="2B24D658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Laboratorio de Vigilancia Radiologica Ambiental</w:t>
            </w:r>
          </w:p>
          <w:p w14:paraId="3F3FCA35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Km 36.5 Carretera Mexico-Toluca S/N</w:t>
            </w:r>
          </w:p>
          <w:p w14:paraId="0D3D1DBC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La Marquesa, Ocoyoacac </w:t>
            </w:r>
          </w:p>
          <w:p w14:paraId="7CAA7DE6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Estado de Mexico</w:t>
            </w:r>
          </w:p>
          <w:p w14:paraId="33ACE122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C. P. 52750</w:t>
            </w:r>
          </w:p>
          <w:p w14:paraId="05229DC8" w14:textId="0A45A381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83941">
              <w:rPr>
                <w:noProof/>
                <w:lang w:val="fr-FR"/>
              </w:rPr>
              <w:t>Mexico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Mexico</w:t>
            </w:r>
          </w:p>
        </w:tc>
      </w:tr>
      <w:tr w:rsidR="00B4459A" w:rsidRPr="00AC0236" w14:paraId="4EA7BD18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9A09A79" w14:textId="4E7E940E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</w:t>
            </w:r>
            <w:r>
              <w:rPr>
                <w:noProof/>
              </w:rPr>
              <w:t>1</w:t>
            </w:r>
            <w:r w:rsidR="0038599D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7152D092" w14:textId="1951CF24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Mongolia</w:t>
            </w:r>
          </w:p>
        </w:tc>
        <w:tc>
          <w:tcPr>
            <w:tcW w:w="7473" w:type="dxa"/>
            <w:vAlign w:val="center"/>
          </w:tcPr>
          <w:p w14:paraId="5AC8DBEF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Energy Commission - Government of Mongolia</w:t>
            </w:r>
          </w:p>
          <w:p w14:paraId="66AA4B7E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17032 Uildverchdiin street 2</w:t>
            </w:r>
          </w:p>
          <w:p w14:paraId="2E1F21A7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20th khoroo</w:t>
            </w:r>
          </w:p>
          <w:p w14:paraId="7B5AC753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Khan-Uul district</w:t>
            </w:r>
          </w:p>
          <w:p w14:paraId="292D6C7D" w14:textId="649DBC2D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Ulaanbaatar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Mongolia</w:t>
            </w:r>
          </w:p>
        </w:tc>
      </w:tr>
      <w:tr w:rsidR="00B4459A" w:rsidRPr="00AC0236" w14:paraId="7B9E5A9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40E18B7" w14:textId="29ABE2B3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11</w:t>
            </w:r>
            <w:r w:rsidR="0038599D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7BD6D388" w14:textId="2BDDC275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Montenegro</w:t>
            </w:r>
          </w:p>
        </w:tc>
        <w:tc>
          <w:tcPr>
            <w:tcW w:w="7473" w:type="dxa"/>
            <w:vAlign w:val="center"/>
          </w:tcPr>
          <w:p w14:paraId="5C6C0BA5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LLC Center for Ecotoxicological Research Podgorica, Radionuclide Analytic Unit </w:t>
            </w:r>
          </w:p>
          <w:p w14:paraId="091EBF52" w14:textId="38078F7C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Put Radomira Ivanovica 2, 81000 Podgorica</w:t>
            </w:r>
            <w:r w:rsidRPr="00E10F0B">
              <w:br/>
            </w:r>
            <w:r>
              <w:rPr>
                <w:noProof/>
              </w:rPr>
              <w:t>Montenegro</w:t>
            </w:r>
          </w:p>
        </w:tc>
      </w:tr>
      <w:tr w:rsidR="00B4459A" w:rsidRPr="00AC0236" w14:paraId="3C17F6DD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5056C35" w14:textId="16D450FF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11</w:t>
            </w:r>
            <w:r w:rsidR="0038599D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3C14E6B9" w14:textId="43EC97BE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Morocco</w:t>
            </w:r>
          </w:p>
        </w:tc>
        <w:tc>
          <w:tcPr>
            <w:tcW w:w="7473" w:type="dxa"/>
            <w:vAlign w:val="center"/>
          </w:tcPr>
          <w:p w14:paraId="4629D6FB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Centre National de l Energie, des Sciences et des Techniques Nucleaires (CNESTEN)</w:t>
            </w:r>
          </w:p>
          <w:p w14:paraId="4E293732" w14:textId="77777777" w:rsidR="00B4459A" w:rsidRPr="002F3513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 xml:space="preserve">Nuclear Analytical Laboratories  </w:t>
            </w:r>
          </w:p>
          <w:p w14:paraId="1E37551A" w14:textId="77777777" w:rsidR="00B4459A" w:rsidRPr="002F3513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BP 1382 RP</w:t>
            </w:r>
          </w:p>
          <w:p w14:paraId="2BC83EA4" w14:textId="4BC89B6A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513">
              <w:rPr>
                <w:noProof/>
              </w:rPr>
              <w:t>10001 Rabat</w:t>
            </w:r>
            <w:r w:rsidRPr="00E10F0B">
              <w:br/>
            </w:r>
            <w:r>
              <w:rPr>
                <w:noProof/>
              </w:rPr>
              <w:t>Morocco</w:t>
            </w:r>
          </w:p>
        </w:tc>
      </w:tr>
      <w:tr w:rsidR="00B4459A" w:rsidRPr="00AC0236" w14:paraId="24AB52C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E665B97" w14:textId="6A05DA10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11</w:t>
            </w:r>
            <w:r w:rsidR="0038599D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37D4B1DB" w14:textId="0E65DA64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Myanmar</w:t>
            </w:r>
          </w:p>
        </w:tc>
        <w:tc>
          <w:tcPr>
            <w:tcW w:w="7473" w:type="dxa"/>
            <w:vAlign w:val="center"/>
          </w:tcPr>
          <w:p w14:paraId="34949F3A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Division of Atomic Energy</w:t>
            </w:r>
          </w:p>
          <w:p w14:paraId="44AD42AC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Ministry of Education</w:t>
            </w:r>
          </w:p>
          <w:p w14:paraId="45E388B7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No. 123, Natmauk Road</w:t>
            </w:r>
          </w:p>
          <w:p w14:paraId="2E9BA8E6" w14:textId="4500B237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Yangon</w:t>
            </w:r>
            <w:r w:rsidRPr="00E10F0B">
              <w:br/>
            </w:r>
            <w:r>
              <w:rPr>
                <w:noProof/>
              </w:rPr>
              <w:t>Myanmar</w:t>
            </w:r>
          </w:p>
        </w:tc>
      </w:tr>
      <w:tr w:rsidR="00B4459A" w:rsidRPr="00AC0236" w14:paraId="4EB13C75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B9454BE" w14:textId="6D317BB2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11</w:t>
            </w:r>
            <w:r w:rsidR="0038599D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6483E7CB" w14:textId="37F15CD5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Netherlands</w:t>
            </w:r>
          </w:p>
        </w:tc>
        <w:tc>
          <w:tcPr>
            <w:tcW w:w="7473" w:type="dxa"/>
            <w:vAlign w:val="center"/>
          </w:tcPr>
          <w:p w14:paraId="5F57B649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Rijkswaterstaat Laboratory</w:t>
            </w:r>
          </w:p>
          <w:p w14:paraId="42F8E82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Zuiderwagenplein 2</w:t>
            </w:r>
          </w:p>
          <w:p w14:paraId="1787C585" w14:textId="61EE437B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8224 AD Lelystad</w:t>
            </w:r>
            <w:r w:rsidRPr="00E10F0B">
              <w:br/>
            </w:r>
            <w:r>
              <w:rPr>
                <w:noProof/>
              </w:rPr>
              <w:t>Netherlands</w:t>
            </w:r>
          </w:p>
        </w:tc>
      </w:tr>
      <w:tr w:rsidR="00B4459A" w:rsidRPr="00AC0236" w14:paraId="31C84712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06936BD" w14:textId="6152CD3A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11</w:t>
            </w:r>
            <w:r w:rsidR="0038599D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5F65A928" w14:textId="19C3D976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Netherlands</w:t>
            </w:r>
          </w:p>
        </w:tc>
        <w:tc>
          <w:tcPr>
            <w:tcW w:w="7473" w:type="dxa"/>
            <w:vAlign w:val="center"/>
          </w:tcPr>
          <w:p w14:paraId="30E09A2F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DLO-RIKILT</w:t>
            </w:r>
          </w:p>
          <w:p w14:paraId="3387D4E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Contaminants and Toxines</w:t>
            </w:r>
          </w:p>
          <w:p w14:paraId="7CFF042B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Akkermaalsbos 2</w:t>
            </w:r>
          </w:p>
          <w:p w14:paraId="5E4FE18D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Postbus 230</w:t>
            </w:r>
          </w:p>
          <w:p w14:paraId="36212D01" w14:textId="398CC8D9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Wageningen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Netherlands</w:t>
            </w:r>
          </w:p>
        </w:tc>
      </w:tr>
      <w:tr w:rsidR="00B4459A" w:rsidRPr="00AC0236" w14:paraId="4290A926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B5B50DB" w14:textId="3A0E390A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4B7FCB">
              <w:rPr>
                <w:noProof/>
              </w:rPr>
              <w:t>1</w:t>
            </w:r>
            <w:r w:rsidR="0038599D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2939E12A" w14:textId="1101766B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Netherlands</w:t>
            </w:r>
          </w:p>
        </w:tc>
        <w:tc>
          <w:tcPr>
            <w:tcW w:w="7473" w:type="dxa"/>
            <w:vAlign w:val="center"/>
          </w:tcPr>
          <w:p w14:paraId="3296246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Institute of Public Health &amp; Environment</w:t>
            </w:r>
          </w:p>
          <w:p w14:paraId="44FF857F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Antonie Van Leeuwenhoeklaan 9</w:t>
            </w:r>
          </w:p>
          <w:p w14:paraId="684BE4AD" w14:textId="19B12797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NL-3720 BA, Bilthoven</w:t>
            </w:r>
            <w:r w:rsidRPr="00E10F0B">
              <w:br/>
            </w:r>
            <w:r>
              <w:rPr>
                <w:noProof/>
              </w:rPr>
              <w:t>Netherlands</w:t>
            </w:r>
          </w:p>
        </w:tc>
      </w:tr>
      <w:tr w:rsidR="00B4459A" w:rsidRPr="00AC0236" w14:paraId="42B9CC18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2B5EAA6" w14:textId="2D2FA51B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</w:t>
            </w:r>
            <w:r w:rsidR="004B7FCB">
              <w:rPr>
                <w:noProof/>
              </w:rPr>
              <w:t>1</w:t>
            </w:r>
            <w:r w:rsidR="0038599D">
              <w:rPr>
                <w:noProof/>
              </w:rPr>
              <w:t>9</w:t>
            </w:r>
          </w:p>
        </w:tc>
        <w:tc>
          <w:tcPr>
            <w:tcW w:w="2733" w:type="dxa"/>
            <w:vAlign w:val="center"/>
          </w:tcPr>
          <w:p w14:paraId="57F7C5F5" w14:textId="4241A2B6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Netherlands</w:t>
            </w:r>
          </w:p>
        </w:tc>
        <w:tc>
          <w:tcPr>
            <w:tcW w:w="7473" w:type="dxa"/>
            <w:vAlign w:val="center"/>
          </w:tcPr>
          <w:p w14:paraId="471C0B2F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NRG</w:t>
            </w:r>
          </w:p>
          <w:p w14:paraId="19E5D5AE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Westerduinweg 3</w:t>
            </w:r>
          </w:p>
          <w:p w14:paraId="21433241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25</w:t>
            </w:r>
          </w:p>
          <w:p w14:paraId="0E5A8C01" w14:textId="29EBAA60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NL-1755 ZG, Petten</w:t>
            </w:r>
            <w:r w:rsidRPr="00E10F0B">
              <w:br/>
            </w:r>
            <w:r>
              <w:rPr>
                <w:noProof/>
              </w:rPr>
              <w:t>Netherlands</w:t>
            </w:r>
          </w:p>
        </w:tc>
      </w:tr>
      <w:tr w:rsidR="00B4459A" w:rsidRPr="00AC0236" w14:paraId="321313FC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CD7845D" w14:textId="30110310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2</w:t>
            </w:r>
            <w:r w:rsidR="004B7FCB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22FDE736" w14:textId="039FCCC1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New Zealand</w:t>
            </w:r>
          </w:p>
        </w:tc>
        <w:tc>
          <w:tcPr>
            <w:tcW w:w="7473" w:type="dxa"/>
            <w:vAlign w:val="center"/>
          </w:tcPr>
          <w:p w14:paraId="2D53FD0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Radioactivity Laboratory (ERL)</w:t>
            </w:r>
          </w:p>
          <w:p w14:paraId="0A1DCB9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Centre for Radiation Science</w:t>
            </w:r>
          </w:p>
          <w:p w14:paraId="3418D4A6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Environmental Science and Research Lts</w:t>
            </w:r>
          </w:p>
          <w:p w14:paraId="37A2A7E4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 Creyke Rd.</w:t>
            </w:r>
          </w:p>
          <w:p w14:paraId="0F25A40C" w14:textId="760FA985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Christchurch 8041</w:t>
            </w:r>
            <w:r w:rsidRPr="00E10F0B">
              <w:br/>
            </w:r>
            <w:r>
              <w:rPr>
                <w:noProof/>
              </w:rPr>
              <w:t>New Zealand</w:t>
            </w:r>
          </w:p>
        </w:tc>
      </w:tr>
      <w:tr w:rsidR="00B4459A" w:rsidRPr="00AC0236" w14:paraId="1FBF31CF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0F28A28" w14:textId="39465CC0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2</w:t>
            </w:r>
            <w:r w:rsidR="004B7FCB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13AAF1AE" w14:textId="062B8A0D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Nigeria</w:t>
            </w:r>
          </w:p>
        </w:tc>
        <w:tc>
          <w:tcPr>
            <w:tcW w:w="7473" w:type="dxa"/>
            <w:vAlign w:val="center"/>
          </w:tcPr>
          <w:p w14:paraId="0D479348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Environmental Monitoring Laboratory National Institute of Radiation Protection and Research </w:t>
            </w:r>
          </w:p>
          <w:p w14:paraId="5C255874" w14:textId="0DE9F7BE" w:rsidR="00B4459A" w:rsidRPr="00584118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University of Ibadan Campus</w:t>
            </w:r>
            <w:r w:rsidRPr="00E10F0B">
              <w:br/>
            </w:r>
            <w:r>
              <w:rPr>
                <w:noProof/>
              </w:rPr>
              <w:t>Nigeria</w:t>
            </w:r>
          </w:p>
        </w:tc>
      </w:tr>
      <w:tr w:rsidR="00B4459A" w:rsidRPr="004871B3" w14:paraId="6DE33524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4E6999C" w14:textId="346858A4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2</w:t>
            </w:r>
            <w:r w:rsidR="004B7FCB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1D9FAD1F" w14:textId="46BBAC0D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North Macedonia</w:t>
            </w:r>
          </w:p>
        </w:tc>
        <w:tc>
          <w:tcPr>
            <w:tcW w:w="7473" w:type="dxa"/>
            <w:vAlign w:val="center"/>
          </w:tcPr>
          <w:p w14:paraId="0B436375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Public Health</w:t>
            </w:r>
          </w:p>
          <w:p w14:paraId="334B2C16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Ionizing Radiation and Radioecology Laboratory</w:t>
            </w:r>
          </w:p>
          <w:p w14:paraId="65E724C0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 Divizija 6</w:t>
            </w:r>
          </w:p>
          <w:p w14:paraId="6F79D50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577</w:t>
            </w:r>
          </w:p>
          <w:p w14:paraId="25634F3A" w14:textId="2FED7FD9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Skopje</w:t>
            </w:r>
            <w:r w:rsidRPr="00E10F0B">
              <w:br/>
            </w:r>
            <w:r>
              <w:rPr>
                <w:noProof/>
              </w:rPr>
              <w:t>North Macedonia</w:t>
            </w:r>
          </w:p>
        </w:tc>
      </w:tr>
      <w:tr w:rsidR="00B4459A" w:rsidRPr="00584118" w14:paraId="24211DF0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07A9473" w14:textId="5C303265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12</w:t>
            </w:r>
            <w:r w:rsidR="004B7FCB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399DC8AF" w14:textId="7AB4AC24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Norway</w:t>
            </w:r>
          </w:p>
        </w:tc>
        <w:tc>
          <w:tcPr>
            <w:tcW w:w="7473" w:type="dxa"/>
            <w:vAlign w:val="center"/>
          </w:tcPr>
          <w:p w14:paraId="3B6D2F63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for Energy Technology</w:t>
            </w:r>
          </w:p>
          <w:p w14:paraId="66BFC86C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Health and Safety Department</w:t>
            </w:r>
          </w:p>
          <w:p w14:paraId="6678CF31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Instituttveien 18</w:t>
            </w:r>
          </w:p>
          <w:p w14:paraId="43B18396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40</w:t>
            </w:r>
          </w:p>
          <w:p w14:paraId="352694A4" w14:textId="0C11E3D8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N-2027, Kjeller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Norway</w:t>
            </w:r>
          </w:p>
        </w:tc>
      </w:tr>
      <w:tr w:rsidR="00B4459A" w:rsidRPr="00AC0236" w14:paraId="0D76BD4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586492B" w14:textId="646033F1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12</w:t>
            </w:r>
            <w:r w:rsidR="004B7FCB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2BB1CD51" w14:textId="26F08132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Norway</w:t>
            </w:r>
          </w:p>
        </w:tc>
        <w:tc>
          <w:tcPr>
            <w:tcW w:w="7473" w:type="dxa"/>
            <w:vAlign w:val="center"/>
          </w:tcPr>
          <w:p w14:paraId="53D6041A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Norwegian Radiation and Nuclear Safety Authority</w:t>
            </w:r>
          </w:p>
          <w:p w14:paraId="54682A24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55</w:t>
            </w:r>
          </w:p>
          <w:p w14:paraId="2B7DA02E" w14:textId="3B2598F8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N-1332 Oesteraas</w:t>
            </w:r>
            <w:r w:rsidRPr="00E10F0B">
              <w:br/>
            </w:r>
            <w:r>
              <w:rPr>
                <w:noProof/>
              </w:rPr>
              <w:t>Norway</w:t>
            </w:r>
          </w:p>
        </w:tc>
      </w:tr>
      <w:tr w:rsidR="00B4459A" w:rsidRPr="00AC0236" w14:paraId="627A24D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F485251" w14:textId="259B9306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12</w:t>
            </w:r>
            <w:r w:rsidR="004B7FCB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348ABB21" w14:textId="6B5F2900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Pakistan</w:t>
            </w:r>
          </w:p>
        </w:tc>
        <w:tc>
          <w:tcPr>
            <w:tcW w:w="7473" w:type="dxa"/>
            <w:vAlign w:val="center"/>
          </w:tcPr>
          <w:p w14:paraId="01C9F93A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Pakistan Institute of Nuclear Science &amp; Technology (PINSTECH)</w:t>
            </w:r>
          </w:p>
          <w:p w14:paraId="3C6AD62D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Montoring Laboratories</w:t>
            </w:r>
          </w:p>
          <w:p w14:paraId="69A7475A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Health Physics Division</w:t>
            </w:r>
          </w:p>
          <w:p w14:paraId="4FAE081D" w14:textId="516931B8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Post Office Nilore, Islamabad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Pakistan</w:t>
            </w:r>
          </w:p>
        </w:tc>
      </w:tr>
      <w:tr w:rsidR="00B4459A" w:rsidRPr="00AC0236" w14:paraId="40D7ADAE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2E51472" w14:textId="06E6B743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12</w:t>
            </w:r>
            <w:r w:rsidR="004B7FCB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294E0AF2" w14:textId="48FC8640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Panama</w:t>
            </w:r>
          </w:p>
        </w:tc>
        <w:tc>
          <w:tcPr>
            <w:tcW w:w="7473" w:type="dxa"/>
            <w:vAlign w:val="center"/>
          </w:tcPr>
          <w:p w14:paraId="7C05BFFC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Centro de Investigacion con Tecnicas Nucleares</w:t>
            </w:r>
          </w:p>
          <w:p w14:paraId="03A31C0A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Fac. De Cienc. Natur. y Exactas</w:t>
            </w:r>
          </w:p>
          <w:p w14:paraId="237757EB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25 Universidad de Panama</w:t>
            </w:r>
          </w:p>
          <w:p w14:paraId="34749343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Ciudad Univ. O. Mendez Pereira</w:t>
            </w:r>
          </w:p>
          <w:p w14:paraId="1C63EF15" w14:textId="7742305A" w:rsidR="00B4459A" w:rsidRPr="00584118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Ciudad De Panama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Panama</w:t>
            </w:r>
          </w:p>
        </w:tc>
      </w:tr>
      <w:tr w:rsidR="00B4459A" w:rsidRPr="00AC0236" w14:paraId="341C69F9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D2EB6C4" w14:textId="1D080CBA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12</w:t>
            </w:r>
            <w:r w:rsidR="004B7FCB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74264CC6" w14:textId="31860327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Peru</w:t>
            </w:r>
          </w:p>
        </w:tc>
        <w:tc>
          <w:tcPr>
            <w:tcW w:w="7473" w:type="dxa"/>
            <w:vAlign w:val="center"/>
          </w:tcPr>
          <w:p w14:paraId="4645E850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Instituto Peruano de Energia Nuclear (IPEN)</w:t>
            </w:r>
          </w:p>
          <w:p w14:paraId="02EE219A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Av. Canada 1470</w:t>
            </w:r>
          </w:p>
          <w:p w14:paraId="048BD0F0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San Borja</w:t>
            </w:r>
          </w:p>
          <w:p w14:paraId="31BCD3F7" w14:textId="02DB3F51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Lima 41</w:t>
            </w:r>
            <w:r w:rsidRPr="00E10F0B">
              <w:br/>
            </w:r>
            <w:r>
              <w:rPr>
                <w:noProof/>
              </w:rPr>
              <w:t>Peru</w:t>
            </w:r>
          </w:p>
        </w:tc>
      </w:tr>
      <w:tr w:rsidR="00B4459A" w:rsidRPr="00E2345E" w14:paraId="2E0B140F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11A349F" w14:textId="740518BB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4B7FCB">
              <w:rPr>
                <w:noProof/>
              </w:rPr>
              <w:t>28</w:t>
            </w:r>
          </w:p>
        </w:tc>
        <w:tc>
          <w:tcPr>
            <w:tcW w:w="2733" w:type="dxa"/>
            <w:vAlign w:val="center"/>
          </w:tcPr>
          <w:p w14:paraId="25619653" w14:textId="06AB3AE0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Philippines</w:t>
            </w:r>
          </w:p>
        </w:tc>
        <w:tc>
          <w:tcPr>
            <w:tcW w:w="7473" w:type="dxa"/>
            <w:vAlign w:val="center"/>
          </w:tcPr>
          <w:p w14:paraId="42C7585B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Philippine Nuclear Research Institute</w:t>
            </w:r>
          </w:p>
          <w:p w14:paraId="7495611D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Commonwealth Avenue</w:t>
            </w:r>
          </w:p>
          <w:p w14:paraId="01762F8E" w14:textId="21BB8F5F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noProof/>
              </w:rPr>
              <w:t>Diliman, Quezon City, 1101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Philippines</w:t>
            </w:r>
          </w:p>
        </w:tc>
      </w:tr>
      <w:tr w:rsidR="00B4459A" w:rsidRPr="00AC0236" w14:paraId="0A57AFC3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A0D4323" w14:textId="0EBB1C68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4B7FCB">
              <w:rPr>
                <w:noProof/>
              </w:rPr>
              <w:t>29</w:t>
            </w:r>
          </w:p>
        </w:tc>
        <w:tc>
          <w:tcPr>
            <w:tcW w:w="2733" w:type="dxa"/>
            <w:vAlign w:val="center"/>
          </w:tcPr>
          <w:p w14:paraId="69D58A30" w14:textId="4509B70A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Poland</w:t>
            </w:r>
          </w:p>
        </w:tc>
        <w:tc>
          <w:tcPr>
            <w:tcW w:w="7473" w:type="dxa"/>
            <w:vAlign w:val="center"/>
          </w:tcPr>
          <w:p w14:paraId="7AE7F06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Henryk Niewodniczanski Institute of Nuclear Physics</w:t>
            </w:r>
          </w:p>
          <w:p w14:paraId="2EFDDEC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Polish Academy of Sciences (IFJ PAN)</w:t>
            </w:r>
          </w:p>
          <w:p w14:paraId="5C57756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Radioactivity Laboratory, Dept of Nuclear Physical Chemistry</w:t>
            </w:r>
          </w:p>
          <w:p w14:paraId="223F7105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ul. Radzikowskiego 152</w:t>
            </w:r>
          </w:p>
          <w:p w14:paraId="69840F9B" w14:textId="76DF91AC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PL-31-342 Krakow</w:t>
            </w:r>
            <w:r w:rsidRPr="00E10F0B">
              <w:br/>
            </w:r>
            <w:r>
              <w:rPr>
                <w:noProof/>
              </w:rPr>
              <w:t>Poland</w:t>
            </w:r>
          </w:p>
        </w:tc>
      </w:tr>
      <w:tr w:rsidR="00B4459A" w:rsidRPr="00AC0236" w14:paraId="60DAEEAC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0FE8861" w14:textId="3EEDC07A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3</w:t>
            </w:r>
            <w:r w:rsidR="004B7FCB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1FC2E874" w14:textId="2E9D1A30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Poland</w:t>
            </w:r>
          </w:p>
        </w:tc>
        <w:tc>
          <w:tcPr>
            <w:tcW w:w="7473" w:type="dxa"/>
            <w:vAlign w:val="center"/>
          </w:tcPr>
          <w:p w14:paraId="6636A25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Laboratory of Isotopic Methods (LMI)</w:t>
            </w:r>
          </w:p>
          <w:p w14:paraId="58FEEBE6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Applied Radiation Chemistry</w:t>
            </w:r>
          </w:p>
          <w:p w14:paraId="46ACBFE7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Lodz University of Technology – Faculty of Chemistry</w:t>
            </w:r>
          </w:p>
          <w:p w14:paraId="6C4AE997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Wroblewskiego 15</w:t>
            </w:r>
          </w:p>
          <w:p w14:paraId="01F9A27B" w14:textId="10F03C8C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90-924 Lodz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Poland</w:t>
            </w:r>
          </w:p>
        </w:tc>
      </w:tr>
      <w:tr w:rsidR="00B4459A" w:rsidRPr="00AC0236" w14:paraId="3CF8A563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A0319D9" w14:textId="44BA467B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3</w:t>
            </w:r>
            <w:r w:rsidR="004B7FCB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740370BF" w14:textId="084871D4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Poland</w:t>
            </w:r>
          </w:p>
        </w:tc>
        <w:tc>
          <w:tcPr>
            <w:tcW w:w="7473" w:type="dxa"/>
            <w:vAlign w:val="center"/>
          </w:tcPr>
          <w:p w14:paraId="5D4E5C80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Central Laboratory for Radiological Protection</w:t>
            </w:r>
          </w:p>
          <w:p w14:paraId="223F732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Ul. Konwaliowa 7</w:t>
            </w:r>
          </w:p>
          <w:p w14:paraId="14207A18" w14:textId="77310158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PL-03-194, Warsaw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Poland</w:t>
            </w:r>
          </w:p>
        </w:tc>
      </w:tr>
      <w:tr w:rsidR="00B4459A" w:rsidRPr="00AC0236" w14:paraId="18A5723F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9EDA96C" w14:textId="4DDE1E37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3</w:t>
            </w:r>
            <w:r w:rsidR="004B7FCB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1D8961A3" w14:textId="3D8EC8F0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Poland</w:t>
            </w:r>
          </w:p>
        </w:tc>
        <w:tc>
          <w:tcPr>
            <w:tcW w:w="7473" w:type="dxa"/>
            <w:vAlign w:val="center"/>
          </w:tcPr>
          <w:p w14:paraId="2E319A25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of Oceanology</w:t>
            </w:r>
          </w:p>
          <w:p w14:paraId="3FF33D4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Polish Academy of Sciences</w:t>
            </w:r>
          </w:p>
          <w:p w14:paraId="7182C3B4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ul. Powstancow Warszawy 55</w:t>
            </w:r>
          </w:p>
          <w:p w14:paraId="540D2DDE" w14:textId="409AB458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PL-81-712 Sopot</w:t>
            </w:r>
            <w:r w:rsidRPr="00E10F0B">
              <w:br/>
            </w:r>
            <w:r>
              <w:rPr>
                <w:noProof/>
              </w:rPr>
              <w:t>Poland</w:t>
            </w:r>
          </w:p>
        </w:tc>
      </w:tr>
      <w:tr w:rsidR="00B4459A" w:rsidRPr="00AC0236" w14:paraId="0D55B8A5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E1C9123" w14:textId="1782D3AB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</w:t>
            </w:r>
            <w:r>
              <w:rPr>
                <w:noProof/>
              </w:rPr>
              <w:t>3</w:t>
            </w:r>
            <w:r w:rsidR="004B7FCB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48F8B2AC" w14:textId="0B613917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Poland</w:t>
            </w:r>
          </w:p>
        </w:tc>
        <w:tc>
          <w:tcPr>
            <w:tcW w:w="7473" w:type="dxa"/>
            <w:vAlign w:val="center"/>
          </w:tcPr>
          <w:p w14:paraId="12A272AD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Laboratory of Radiometry of the Central Mining Institute </w:t>
            </w:r>
          </w:p>
          <w:p w14:paraId="7D160A2C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Plac Gwarkow 1</w:t>
            </w:r>
          </w:p>
          <w:p w14:paraId="51912415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P.B. 3672</w:t>
            </w:r>
          </w:p>
          <w:p w14:paraId="5A4B1446" w14:textId="48221B43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PL-40-166 Katowice</w:t>
            </w:r>
            <w:r w:rsidRPr="00E10F0B">
              <w:br/>
            </w:r>
            <w:r>
              <w:rPr>
                <w:noProof/>
              </w:rPr>
              <w:t>Poland</w:t>
            </w:r>
          </w:p>
        </w:tc>
      </w:tr>
      <w:tr w:rsidR="00B4459A" w:rsidRPr="00AC0236" w14:paraId="7C60FEFE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C99450B" w14:textId="20D511C6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3</w:t>
            </w:r>
            <w:r w:rsidR="004B7FCB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0EFA8C31" w14:textId="5652FA0B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Poland</w:t>
            </w:r>
          </w:p>
        </w:tc>
        <w:tc>
          <w:tcPr>
            <w:tcW w:w="7473" w:type="dxa"/>
            <w:vAlign w:val="center"/>
          </w:tcPr>
          <w:p w14:paraId="24BE7F0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Radiation Protection Measurements Laboratory </w:t>
            </w:r>
          </w:p>
          <w:p w14:paraId="3B1C0E4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Centre for Nuclear Research</w:t>
            </w:r>
          </w:p>
          <w:p w14:paraId="3E5B9DDE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Andrzeja Soltana str.</w:t>
            </w:r>
          </w:p>
          <w:p w14:paraId="25F67E88" w14:textId="5BC427B6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05-400 Otwock</w:t>
            </w:r>
            <w:r w:rsidRPr="00E10F0B">
              <w:br/>
            </w:r>
            <w:r>
              <w:rPr>
                <w:noProof/>
              </w:rPr>
              <w:t>Poland</w:t>
            </w:r>
          </w:p>
        </w:tc>
      </w:tr>
      <w:tr w:rsidR="00B4459A" w:rsidRPr="00AC0236" w14:paraId="67F174E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0236371" w14:textId="09D967C8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13</w:t>
            </w:r>
            <w:r w:rsidR="004B7FCB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58AAA19E" w14:textId="715E5CDA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Portugal</w:t>
            </w:r>
          </w:p>
        </w:tc>
        <w:tc>
          <w:tcPr>
            <w:tcW w:w="7473" w:type="dxa"/>
            <w:vAlign w:val="center"/>
          </w:tcPr>
          <w:p w14:paraId="133FB3FE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Instituto Superior Tecnico</w:t>
            </w:r>
          </w:p>
          <w:p w14:paraId="0DE8E44E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Laboratorio de Proteçao e Segurança Radiologica</w:t>
            </w:r>
          </w:p>
          <w:p w14:paraId="3A8B2D53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(IST-LPSR)</w:t>
            </w:r>
          </w:p>
          <w:p w14:paraId="08568A58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Estrada Nacional 10 (km 139.7)</w:t>
            </w:r>
          </w:p>
          <w:p w14:paraId="0F9BD2C4" w14:textId="7B06067D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P-2695-066, Bobadela LRS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Portugal</w:t>
            </w:r>
          </w:p>
        </w:tc>
      </w:tr>
      <w:tr w:rsidR="00B4459A" w:rsidRPr="00584118" w14:paraId="461DA7D7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51DC71D" w14:textId="64D74506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13</w:t>
            </w:r>
            <w:r w:rsidR="004B7FCB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526C622D" w14:textId="707B65EE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Qatar</w:t>
            </w:r>
          </w:p>
        </w:tc>
        <w:tc>
          <w:tcPr>
            <w:tcW w:w="7473" w:type="dxa"/>
            <w:vAlign w:val="center"/>
          </w:tcPr>
          <w:p w14:paraId="7B35927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and chemical protection department</w:t>
            </w:r>
          </w:p>
          <w:p w14:paraId="51418C7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Central radiation laboratory</w:t>
            </w:r>
          </w:p>
          <w:p w14:paraId="5AB5AC6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7634</w:t>
            </w:r>
          </w:p>
          <w:p w14:paraId="0746E722" w14:textId="06A30392" w:rsidR="00B4459A" w:rsidRPr="00584118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Doha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Qatar</w:t>
            </w:r>
          </w:p>
        </w:tc>
      </w:tr>
      <w:tr w:rsidR="00B4459A" w:rsidRPr="00E10F0B" w14:paraId="14845B2C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ABCCE8D" w14:textId="0F76FF02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13</w:t>
            </w:r>
            <w:r w:rsidR="004B7FCB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384CE332" w14:textId="7B872EB9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Romania</w:t>
            </w:r>
          </w:p>
        </w:tc>
        <w:tc>
          <w:tcPr>
            <w:tcW w:w="7473" w:type="dxa"/>
            <w:vAlign w:val="center"/>
          </w:tcPr>
          <w:p w14:paraId="20D89C7F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for Nuclear Research Pitesti</w:t>
            </w:r>
          </w:p>
          <w:p w14:paraId="30F87B78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Campului str. no. 1,</w:t>
            </w:r>
          </w:p>
          <w:p w14:paraId="062D578C" w14:textId="47A5816F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Mioveni, 115400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Romania</w:t>
            </w:r>
          </w:p>
        </w:tc>
      </w:tr>
      <w:tr w:rsidR="00B4459A" w:rsidRPr="00AC0236" w14:paraId="14FE7F3D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4AA5B23" w14:textId="42FD1702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4B7FCB">
              <w:rPr>
                <w:noProof/>
              </w:rPr>
              <w:t>38</w:t>
            </w:r>
          </w:p>
        </w:tc>
        <w:tc>
          <w:tcPr>
            <w:tcW w:w="2733" w:type="dxa"/>
            <w:vAlign w:val="center"/>
          </w:tcPr>
          <w:p w14:paraId="06771161" w14:textId="5AFC6F8F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Romania</w:t>
            </w:r>
          </w:p>
        </w:tc>
        <w:tc>
          <w:tcPr>
            <w:tcW w:w="7473" w:type="dxa"/>
            <w:vAlign w:val="center"/>
          </w:tcPr>
          <w:p w14:paraId="2D0420E9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Horia Hulubei National Institute</w:t>
            </w:r>
          </w:p>
          <w:p w14:paraId="126F4697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RD in Physics and Nuclear Engineering - IFIN-HH</w:t>
            </w:r>
          </w:p>
          <w:p w14:paraId="51F3CE5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30 Reactorului street</w:t>
            </w:r>
          </w:p>
          <w:p w14:paraId="374CB668" w14:textId="113EF3DD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RO-077125, Magurele, jud. Ilfov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Romania</w:t>
            </w:r>
          </w:p>
        </w:tc>
      </w:tr>
      <w:tr w:rsidR="00B4459A" w:rsidRPr="00AC0236" w14:paraId="423BEB8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263F745" w14:textId="14A21FE5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4B7FCB">
              <w:rPr>
                <w:noProof/>
              </w:rPr>
              <w:t>39</w:t>
            </w:r>
          </w:p>
        </w:tc>
        <w:tc>
          <w:tcPr>
            <w:tcW w:w="2733" w:type="dxa"/>
            <w:vAlign w:val="center"/>
          </w:tcPr>
          <w:p w14:paraId="5011B6B5" w14:textId="296D1ABA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Romania</w:t>
            </w:r>
          </w:p>
        </w:tc>
        <w:tc>
          <w:tcPr>
            <w:tcW w:w="7473" w:type="dxa"/>
            <w:vAlign w:val="center"/>
          </w:tcPr>
          <w:p w14:paraId="7D336D1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Power Plant CERNAVODA</w:t>
            </w:r>
          </w:p>
          <w:p w14:paraId="38EC5389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Laboratory</w:t>
            </w:r>
          </w:p>
          <w:p w14:paraId="5D4D7C5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Cazarmii Street No.6A </w:t>
            </w:r>
          </w:p>
          <w:p w14:paraId="14D81F78" w14:textId="00A72F8F" w:rsidR="00B4459A" w:rsidRPr="00584118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905600, Cernavoda</w:t>
            </w:r>
            <w:r w:rsidRPr="00E10F0B">
              <w:br/>
            </w:r>
            <w:r>
              <w:rPr>
                <w:noProof/>
              </w:rPr>
              <w:t>Romania</w:t>
            </w:r>
          </w:p>
        </w:tc>
      </w:tr>
      <w:tr w:rsidR="00B4459A" w:rsidRPr="00AC0236" w14:paraId="313AD293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FC85977" w14:textId="7CF59EC9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</w:t>
            </w:r>
            <w:r>
              <w:rPr>
                <w:noProof/>
              </w:rPr>
              <w:t>4</w:t>
            </w:r>
            <w:r w:rsidR="00307208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141CEA86" w14:textId="44B45CEB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Romania</w:t>
            </w:r>
          </w:p>
        </w:tc>
        <w:tc>
          <w:tcPr>
            <w:tcW w:w="7473" w:type="dxa"/>
            <w:vAlign w:val="center"/>
          </w:tcPr>
          <w:p w14:paraId="5CAA6600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Laboratory of National Research and Development Institute for Cryogenic and Isotopic Technologies</w:t>
            </w:r>
          </w:p>
          <w:p w14:paraId="101805E3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 Uzinei Street</w:t>
            </w:r>
          </w:p>
          <w:p w14:paraId="1FA8FE91" w14:textId="04A6A0EC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Ramnicu Valcea, 240050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Romania</w:t>
            </w:r>
          </w:p>
        </w:tc>
      </w:tr>
      <w:tr w:rsidR="00B4459A" w:rsidRPr="00AC0236" w14:paraId="5EB53C62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8AD1956" w14:textId="45EB6D14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307208">
              <w:rPr>
                <w:noProof/>
              </w:rPr>
              <w:t>41</w:t>
            </w:r>
          </w:p>
        </w:tc>
        <w:tc>
          <w:tcPr>
            <w:tcW w:w="2733" w:type="dxa"/>
            <w:vAlign w:val="center"/>
          </w:tcPr>
          <w:p w14:paraId="63B1BA1A" w14:textId="65104887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Russian Federation</w:t>
            </w:r>
          </w:p>
        </w:tc>
        <w:tc>
          <w:tcPr>
            <w:tcW w:w="7473" w:type="dxa"/>
            <w:vAlign w:val="center"/>
          </w:tcPr>
          <w:p w14:paraId="7A7F693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Federal Service for Hydrometeorology and Envionmental Monitoring (Roshydromet)</w:t>
            </w:r>
          </w:p>
          <w:p w14:paraId="04F3EF93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Laboratory for Radiation Control</w:t>
            </w:r>
          </w:p>
          <w:p w14:paraId="1D3A7B4C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for Problems of Environmental Monitoring (IPEM)</w:t>
            </w:r>
          </w:p>
          <w:p w14:paraId="6798E27B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Typhoon Scientific Production Association</w:t>
            </w:r>
          </w:p>
          <w:p w14:paraId="6F357AA6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Pobedy Street 4</w:t>
            </w:r>
          </w:p>
          <w:p w14:paraId="0C1A0EC4" w14:textId="71AF16B5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249038 Obninsk, Kaluga Regi</w:t>
            </w:r>
            <w:r w:rsidRPr="00E10F0B">
              <w:br/>
            </w:r>
            <w:r>
              <w:rPr>
                <w:noProof/>
              </w:rPr>
              <w:t>Russian Federation</w:t>
            </w:r>
          </w:p>
        </w:tc>
      </w:tr>
      <w:tr w:rsidR="00B4459A" w:rsidRPr="00AC0236" w14:paraId="478F33C0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9DA6ADE" w14:textId="5232094A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4</w:t>
            </w:r>
            <w:r w:rsidR="00307208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7B42BCBB" w14:textId="021D24D4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Russian Federation</w:t>
            </w:r>
          </w:p>
        </w:tc>
        <w:tc>
          <w:tcPr>
            <w:tcW w:w="7473" w:type="dxa"/>
            <w:vAlign w:val="center"/>
          </w:tcPr>
          <w:p w14:paraId="1C10F503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Russian Research Institute of Radiology &amp; Agroecology</w:t>
            </w:r>
          </w:p>
          <w:p w14:paraId="51942F8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109 km, Kiyevskoye shosse</w:t>
            </w:r>
          </w:p>
          <w:p w14:paraId="4A48025B" w14:textId="3CEF69A4" w:rsidR="00B4459A" w:rsidRPr="00584118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249032 Obninsk, Kaluga Region</w:t>
            </w:r>
            <w:r w:rsidRPr="00E10F0B">
              <w:br/>
            </w:r>
            <w:r>
              <w:rPr>
                <w:noProof/>
              </w:rPr>
              <w:t>Russian Federation</w:t>
            </w:r>
          </w:p>
        </w:tc>
      </w:tr>
      <w:tr w:rsidR="00B4459A" w:rsidRPr="00AC0236" w14:paraId="03F7270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5BC12CA8" w14:textId="343D2B4A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4</w:t>
            </w:r>
            <w:r w:rsidR="00307208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1CDB160E" w14:textId="6078C666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Russian Federation</w:t>
            </w:r>
          </w:p>
        </w:tc>
        <w:tc>
          <w:tcPr>
            <w:tcW w:w="7473" w:type="dxa"/>
            <w:vAlign w:val="center"/>
          </w:tcPr>
          <w:p w14:paraId="47912F0A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SIA Radon</w:t>
            </w:r>
          </w:p>
          <w:p w14:paraId="27C6756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7th Rostovsky Ln., 2/14</w:t>
            </w:r>
          </w:p>
          <w:p w14:paraId="3626A791" w14:textId="0392403E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119121, Moscow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Russian Federation</w:t>
            </w:r>
          </w:p>
        </w:tc>
      </w:tr>
      <w:tr w:rsidR="00B4459A" w:rsidRPr="004871B3" w14:paraId="6AA609B4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BA086EA" w14:textId="41C7C350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14</w:t>
            </w:r>
            <w:r w:rsidR="00307208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18649D45" w14:textId="027E56E5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Russian Federation</w:t>
            </w:r>
          </w:p>
        </w:tc>
        <w:tc>
          <w:tcPr>
            <w:tcW w:w="7473" w:type="dxa"/>
            <w:vAlign w:val="center"/>
          </w:tcPr>
          <w:p w14:paraId="5A79CC2F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Far Eastern Federal University (FEFU)</w:t>
            </w:r>
          </w:p>
          <w:p w14:paraId="0D9AFD7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Research and Education Center for Nanotechnologies</w:t>
            </w:r>
          </w:p>
          <w:p w14:paraId="0DFAA8A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Nanotechnology Laboratory </w:t>
            </w:r>
          </w:p>
          <w:p w14:paraId="6423FFA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FEFU Campus</w:t>
            </w:r>
          </w:p>
          <w:p w14:paraId="5412A6D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 Ajax Bay</w:t>
            </w:r>
          </w:p>
          <w:p w14:paraId="6A9780C3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Russky Island</w:t>
            </w:r>
          </w:p>
          <w:p w14:paraId="50FF3BCD" w14:textId="51339FF1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Vladivostok</w:t>
            </w:r>
            <w:r w:rsidRPr="00E10F0B">
              <w:br/>
            </w:r>
            <w:r>
              <w:rPr>
                <w:noProof/>
              </w:rPr>
              <w:t>Russian Federation</w:t>
            </w:r>
          </w:p>
        </w:tc>
      </w:tr>
      <w:tr w:rsidR="00B4459A" w:rsidRPr="00584118" w14:paraId="420A8A8F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ECF1D3F" w14:textId="3DE869B3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14</w:t>
            </w:r>
            <w:r w:rsidR="00307208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6AA1F870" w14:textId="3D67F911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Saudi Arabia</w:t>
            </w:r>
          </w:p>
        </w:tc>
        <w:tc>
          <w:tcPr>
            <w:tcW w:w="7473" w:type="dxa"/>
            <w:vAlign w:val="center"/>
          </w:tcPr>
          <w:p w14:paraId="76C89693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Science Research Institute (NSRI)</w:t>
            </w:r>
          </w:p>
          <w:p w14:paraId="08457713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King Abdulaziz City for Science &amp; Technology (KACST)</w:t>
            </w:r>
          </w:p>
          <w:p w14:paraId="6BF5B62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6086</w:t>
            </w:r>
          </w:p>
          <w:p w14:paraId="51659B7A" w14:textId="4C5983A8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Riyadh, 11442</w:t>
            </w:r>
            <w:r w:rsidRPr="00E10F0B">
              <w:br/>
            </w:r>
            <w:r>
              <w:rPr>
                <w:noProof/>
              </w:rPr>
              <w:t>Saudi Arabia</w:t>
            </w:r>
          </w:p>
        </w:tc>
      </w:tr>
      <w:tr w:rsidR="00B4459A" w:rsidRPr="00AC0236" w14:paraId="44AC7CBC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97277BA" w14:textId="612DE534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14</w:t>
            </w:r>
            <w:r w:rsidR="00307208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2767E400" w14:textId="675EA952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Saudi Arabia</w:t>
            </w:r>
          </w:p>
        </w:tc>
        <w:tc>
          <w:tcPr>
            <w:tcW w:w="7473" w:type="dxa"/>
            <w:vAlign w:val="center"/>
          </w:tcPr>
          <w:p w14:paraId="570B1B0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0198AED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Environmental Radiation Monitoring, Nuclear and Radiological Regularity Commission (NRRC)      </w:t>
            </w:r>
          </w:p>
          <w:p w14:paraId="4EF391B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Digital City - Tower No. (1)</w:t>
            </w:r>
          </w:p>
          <w:p w14:paraId="71292D35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4th Floor</w:t>
            </w:r>
          </w:p>
          <w:p w14:paraId="53B83866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3895 - Al-Nakhil District</w:t>
            </w:r>
          </w:p>
          <w:p w14:paraId="5D587B7E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Riyadh: 12382 – 6744</w:t>
            </w:r>
          </w:p>
          <w:p w14:paraId="78FAB2DB" w14:textId="268673D5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F0B">
              <w:br/>
            </w:r>
            <w:r>
              <w:rPr>
                <w:noProof/>
              </w:rPr>
              <w:t>Saudi Arabia</w:t>
            </w:r>
          </w:p>
        </w:tc>
      </w:tr>
      <w:tr w:rsidR="00B4459A" w:rsidRPr="00AC0236" w14:paraId="22934968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83A17D5" w14:textId="0CDDAFD1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14</w:t>
            </w:r>
            <w:r w:rsidR="00307208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57B1108F" w14:textId="325DFE43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Serbia</w:t>
            </w:r>
          </w:p>
        </w:tc>
        <w:tc>
          <w:tcPr>
            <w:tcW w:w="7473" w:type="dxa"/>
            <w:vAlign w:val="center"/>
          </w:tcPr>
          <w:p w14:paraId="48221451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Faculty of Sciences, Department of Physics</w:t>
            </w:r>
          </w:p>
          <w:p w14:paraId="5E72489B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Trg Dosijeta Obradovica 3</w:t>
            </w:r>
          </w:p>
          <w:p w14:paraId="7596504B" w14:textId="615852B3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21000 Novi Sad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Serbia</w:t>
            </w:r>
          </w:p>
        </w:tc>
      </w:tr>
      <w:tr w:rsidR="00B4459A" w:rsidRPr="00AC0236" w14:paraId="61239F57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773CD83" w14:textId="26365985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307208">
              <w:rPr>
                <w:noProof/>
              </w:rPr>
              <w:t>48</w:t>
            </w:r>
          </w:p>
        </w:tc>
        <w:tc>
          <w:tcPr>
            <w:tcW w:w="2733" w:type="dxa"/>
            <w:vAlign w:val="center"/>
          </w:tcPr>
          <w:p w14:paraId="009FCCF2" w14:textId="0C6DEDCB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Serbia</w:t>
            </w:r>
          </w:p>
        </w:tc>
        <w:tc>
          <w:tcPr>
            <w:tcW w:w="7473" w:type="dxa"/>
            <w:vAlign w:val="center"/>
          </w:tcPr>
          <w:p w14:paraId="1D73B673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Public company Nuclear Facilities of Serbia</w:t>
            </w:r>
          </w:p>
          <w:p w14:paraId="7B2B2886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Mike Petrovica Alasa 12-14</w:t>
            </w:r>
          </w:p>
          <w:p w14:paraId="519BCD66" w14:textId="41BE9936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11351 Vinca, Belgrade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Serbia</w:t>
            </w:r>
          </w:p>
        </w:tc>
      </w:tr>
      <w:tr w:rsidR="00B4459A" w:rsidRPr="00AC0236" w14:paraId="0B37AC80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EA4ABEA" w14:textId="387181F4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307208">
              <w:rPr>
                <w:noProof/>
              </w:rPr>
              <w:t>49</w:t>
            </w:r>
          </w:p>
        </w:tc>
        <w:tc>
          <w:tcPr>
            <w:tcW w:w="2733" w:type="dxa"/>
            <w:vAlign w:val="center"/>
          </w:tcPr>
          <w:p w14:paraId="7E640BA4" w14:textId="7D20B887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Serbia</w:t>
            </w:r>
          </w:p>
        </w:tc>
        <w:tc>
          <w:tcPr>
            <w:tcW w:w="7473" w:type="dxa"/>
            <w:vAlign w:val="center"/>
          </w:tcPr>
          <w:p w14:paraId="1225B8A3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Department of Radioecology and Agricultural Chemistry </w:t>
            </w:r>
          </w:p>
          <w:p w14:paraId="4C2910F8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Institute for the Application of Nuclear Energy (INEP) </w:t>
            </w:r>
          </w:p>
          <w:p w14:paraId="5E7CC612" w14:textId="77777777" w:rsidR="00B4459A" w:rsidRPr="002F3513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Banatska 31 b</w:t>
            </w:r>
          </w:p>
          <w:p w14:paraId="73C7816B" w14:textId="77777777" w:rsidR="00B4459A" w:rsidRPr="002F3513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 xml:space="preserve">PO Box 46 </w:t>
            </w:r>
          </w:p>
          <w:p w14:paraId="0EDB3973" w14:textId="47BCE0C1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513">
              <w:rPr>
                <w:noProof/>
                <w:lang w:val="fr-FR"/>
              </w:rPr>
              <w:t>SR-11080, Belgrade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Serbia</w:t>
            </w:r>
          </w:p>
        </w:tc>
      </w:tr>
      <w:tr w:rsidR="00B4459A" w:rsidRPr="00AC0236" w14:paraId="6FF92DAD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1E1550E" w14:textId="0EFD5EB4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307208">
              <w:rPr>
                <w:noProof/>
              </w:rPr>
              <w:t>50</w:t>
            </w:r>
          </w:p>
        </w:tc>
        <w:tc>
          <w:tcPr>
            <w:tcW w:w="2733" w:type="dxa"/>
            <w:vAlign w:val="center"/>
          </w:tcPr>
          <w:p w14:paraId="6C8900E1" w14:textId="6F620E02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Serbia</w:t>
            </w:r>
          </w:p>
        </w:tc>
        <w:tc>
          <w:tcPr>
            <w:tcW w:w="7473" w:type="dxa"/>
            <w:vAlign w:val="center"/>
          </w:tcPr>
          <w:p w14:paraId="3152A536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Serbian Institute of Occupational Health "Dr Dragomir Karajovic"</w:t>
            </w:r>
          </w:p>
          <w:p w14:paraId="4A98D44B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Deligradska 29</w:t>
            </w:r>
          </w:p>
          <w:p w14:paraId="4BE6CAA6" w14:textId="64152C9E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SR-11000, Belgrade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Serbia</w:t>
            </w:r>
          </w:p>
        </w:tc>
      </w:tr>
      <w:tr w:rsidR="00B4459A" w:rsidRPr="00E2345E" w14:paraId="123BBC6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55A2ADA" w14:textId="378BBA8C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307208">
              <w:rPr>
                <w:noProof/>
              </w:rPr>
              <w:t>51</w:t>
            </w:r>
          </w:p>
        </w:tc>
        <w:tc>
          <w:tcPr>
            <w:tcW w:w="2733" w:type="dxa"/>
            <w:vAlign w:val="center"/>
          </w:tcPr>
          <w:p w14:paraId="2F2AC157" w14:textId="603A2227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Serbia</w:t>
            </w:r>
          </w:p>
        </w:tc>
        <w:tc>
          <w:tcPr>
            <w:tcW w:w="7473" w:type="dxa"/>
            <w:vAlign w:val="center"/>
          </w:tcPr>
          <w:p w14:paraId="0FD7055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Vinca Institute of Nuclear Sciences</w:t>
            </w:r>
          </w:p>
          <w:p w14:paraId="46F3E09F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and Environmental Protection Department</w:t>
            </w:r>
          </w:p>
          <w:p w14:paraId="14FD18B1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522</w:t>
            </w:r>
          </w:p>
          <w:p w14:paraId="04E2F773" w14:textId="4CA90B7A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noProof/>
              </w:rPr>
              <w:t>SR-11001, Belgrade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Serbia</w:t>
            </w:r>
          </w:p>
        </w:tc>
      </w:tr>
      <w:tr w:rsidR="00B4459A" w:rsidRPr="00AC0236" w14:paraId="075E1DFA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8B6F1FE" w14:textId="033EFD40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5</w:t>
            </w:r>
            <w:r w:rsidR="00307208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3D6E5073" w14:textId="556952BA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Singapore</w:t>
            </w:r>
          </w:p>
        </w:tc>
        <w:tc>
          <w:tcPr>
            <w:tcW w:w="7473" w:type="dxa"/>
            <w:vAlign w:val="center"/>
          </w:tcPr>
          <w:p w14:paraId="05F4C9A9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Singapore Nuclear Research and Safety Initiative (SNRSI)</w:t>
            </w:r>
          </w:p>
          <w:p w14:paraId="1AE91C5B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University of Singapore</w:t>
            </w:r>
          </w:p>
          <w:p w14:paraId="7BF19F3B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 CREATE way</w:t>
            </w:r>
          </w:p>
          <w:p w14:paraId="7F7681E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No. 04-01</w:t>
            </w:r>
          </w:p>
          <w:p w14:paraId="39798E8A" w14:textId="00629BA5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Singapore, 138602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Singapore</w:t>
            </w:r>
          </w:p>
        </w:tc>
      </w:tr>
      <w:tr w:rsidR="00B4459A" w:rsidRPr="00AC0236" w14:paraId="5D6879D5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0B0AB21" w14:textId="13610264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5</w:t>
            </w:r>
            <w:r w:rsidR="00307208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54A1EA60" w14:textId="2DC5A186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Singapore</w:t>
            </w:r>
          </w:p>
        </w:tc>
        <w:tc>
          <w:tcPr>
            <w:tcW w:w="7473" w:type="dxa"/>
            <w:vAlign w:val="center"/>
          </w:tcPr>
          <w:p w14:paraId="4F656B25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Food Radioactivity Laboratory</w:t>
            </w:r>
          </w:p>
          <w:p w14:paraId="00CC4795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National Centre for Food Science (NCFS) </w:t>
            </w:r>
          </w:p>
          <w:p w14:paraId="37E2CA23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Singapore Food Agency (SFA)</w:t>
            </w:r>
          </w:p>
          <w:p w14:paraId="12718499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International Business Park</w:t>
            </w:r>
          </w:p>
          <w:p w14:paraId="5ABB4590" w14:textId="27F8A565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National Centre for Food Science Singapore, 609919</w:t>
            </w:r>
            <w:r w:rsidRPr="00E10F0B">
              <w:br/>
            </w:r>
            <w:r>
              <w:rPr>
                <w:noProof/>
              </w:rPr>
              <w:t>Singapore</w:t>
            </w:r>
          </w:p>
        </w:tc>
      </w:tr>
      <w:tr w:rsidR="00B4459A" w:rsidRPr="00AC0236" w14:paraId="03D6E84F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0C16B607" w14:textId="6656F8CC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15</w:t>
            </w:r>
            <w:r w:rsidR="00307208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5E51CF42" w14:textId="7C966F62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Singapore</w:t>
            </w:r>
          </w:p>
        </w:tc>
        <w:tc>
          <w:tcPr>
            <w:tcW w:w="7473" w:type="dxa"/>
            <w:vAlign w:val="center"/>
          </w:tcPr>
          <w:p w14:paraId="40AC6862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DSO National Laboratories</w:t>
            </w:r>
          </w:p>
          <w:p w14:paraId="312D49E0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12 Science Park Drive</w:t>
            </w:r>
          </w:p>
          <w:p w14:paraId="43E6AF11" w14:textId="3177DAC9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Singapore 118225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Singapore</w:t>
            </w:r>
          </w:p>
        </w:tc>
      </w:tr>
      <w:tr w:rsidR="00B4459A" w:rsidRPr="00AC0236" w14:paraId="7E19DCC8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669ADCF6" w14:textId="0408C9A4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15</w:t>
            </w:r>
            <w:r w:rsidR="00307208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5E1BC765" w14:textId="2794F112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Singapore</w:t>
            </w:r>
          </w:p>
        </w:tc>
        <w:tc>
          <w:tcPr>
            <w:tcW w:w="7473" w:type="dxa"/>
            <w:vAlign w:val="center"/>
          </w:tcPr>
          <w:p w14:paraId="131A817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Radiochemistry Laboratory (NRL)</w:t>
            </w:r>
          </w:p>
          <w:p w14:paraId="7AE4AAE8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 Create Way</w:t>
            </w:r>
          </w:p>
          <w:p w14:paraId="317D84D6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No. 04-01, CREATE Tower</w:t>
            </w:r>
          </w:p>
          <w:p w14:paraId="44C614D4" w14:textId="375DD7A4" w:rsidR="00B4459A" w:rsidRPr="00584118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Singapore 138602</w:t>
            </w:r>
            <w:r w:rsidRPr="00E10F0B">
              <w:br/>
            </w:r>
            <w:r>
              <w:rPr>
                <w:noProof/>
              </w:rPr>
              <w:t>Singapore</w:t>
            </w:r>
          </w:p>
        </w:tc>
      </w:tr>
      <w:tr w:rsidR="00B4459A" w:rsidRPr="00AC0236" w14:paraId="79832A7D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4137E7B5" w14:textId="1FE435F3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15</w:t>
            </w:r>
            <w:r w:rsidR="00307208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18C0D8C2" w14:textId="0F739D3B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Slovakia</w:t>
            </w:r>
          </w:p>
        </w:tc>
        <w:tc>
          <w:tcPr>
            <w:tcW w:w="7473" w:type="dxa"/>
            <w:vAlign w:val="center"/>
          </w:tcPr>
          <w:p w14:paraId="47785D6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Regional Public Health Authority in Banska Bystrica</w:t>
            </w:r>
          </w:p>
          <w:p w14:paraId="6FA4E5C7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Radiation Protection Department</w:t>
            </w:r>
          </w:p>
          <w:p w14:paraId="240FF290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Cesta k nemocnici 1</w:t>
            </w:r>
          </w:p>
          <w:p w14:paraId="04B6F289" w14:textId="12D94E1D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SK-97556 Banska Bystrica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Slovakia</w:t>
            </w:r>
          </w:p>
        </w:tc>
      </w:tr>
      <w:tr w:rsidR="00B4459A" w:rsidRPr="00AC0236" w14:paraId="06F9F532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801EA82" w14:textId="22F9DD20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E62456">
              <w:rPr>
                <w:noProof/>
              </w:rPr>
              <w:t>5</w:t>
            </w:r>
            <w:r w:rsidR="00307208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3C8E42B0" w14:textId="3E6C3C18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Slovakia</w:t>
            </w:r>
          </w:p>
        </w:tc>
        <w:tc>
          <w:tcPr>
            <w:tcW w:w="7473" w:type="dxa"/>
            <w:vAlign w:val="center"/>
          </w:tcPr>
          <w:p w14:paraId="0E12BF5C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Radiation Monitoring Laboratory</w:t>
            </w:r>
          </w:p>
          <w:p w14:paraId="0043EDEA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Slovenske elektrarne, a.s.</w:t>
            </w:r>
          </w:p>
          <w:p w14:paraId="490AD40B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Power Plant Mochovce</w:t>
            </w:r>
          </w:p>
          <w:p w14:paraId="3F75800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Komenskeho 6</w:t>
            </w:r>
          </w:p>
          <w:p w14:paraId="4D4C6636" w14:textId="19BCEF66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934 01, Levice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Slovakia</w:t>
            </w:r>
          </w:p>
        </w:tc>
      </w:tr>
      <w:tr w:rsidR="00B4459A" w:rsidRPr="00AC0236" w14:paraId="5E669269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E402EE5" w14:textId="5E3255DC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E62456">
              <w:rPr>
                <w:noProof/>
              </w:rPr>
              <w:t>5</w:t>
            </w:r>
            <w:r w:rsidR="00307208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3F53D5B7" w14:textId="67AE6B20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Slovenia</w:t>
            </w:r>
          </w:p>
        </w:tc>
        <w:tc>
          <w:tcPr>
            <w:tcW w:w="7473" w:type="dxa"/>
            <w:vAlign w:val="center"/>
          </w:tcPr>
          <w:p w14:paraId="13831D8C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Jozef Stefan Institute</w:t>
            </w:r>
          </w:p>
          <w:p w14:paraId="28114E7D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Jamova cesta 39</w:t>
            </w:r>
          </w:p>
          <w:p w14:paraId="3AFCE7F4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P. P. 3000</w:t>
            </w:r>
          </w:p>
          <w:p w14:paraId="0F7A3597" w14:textId="135B4D9D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SI-1001, Ljubljana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Slovenia</w:t>
            </w:r>
          </w:p>
        </w:tc>
      </w:tr>
      <w:tr w:rsidR="00B4459A" w:rsidRPr="00AC0236" w14:paraId="20CEA3C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200BAB9A" w14:textId="39F5AC3B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E62456">
              <w:rPr>
                <w:noProof/>
              </w:rPr>
              <w:t>59</w:t>
            </w:r>
          </w:p>
        </w:tc>
        <w:tc>
          <w:tcPr>
            <w:tcW w:w="2733" w:type="dxa"/>
            <w:vAlign w:val="center"/>
          </w:tcPr>
          <w:p w14:paraId="7AC2E42C" w14:textId="6A313F5E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South Africa</w:t>
            </w:r>
          </w:p>
        </w:tc>
        <w:tc>
          <w:tcPr>
            <w:tcW w:w="7473" w:type="dxa"/>
            <w:vAlign w:val="center"/>
          </w:tcPr>
          <w:p w14:paraId="369C40C8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Nuclear Regulator Verification Laboratory (NNR)</w:t>
            </w:r>
          </w:p>
          <w:p w14:paraId="236E0C81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Eco Glades 2 Block G, 420 Witch Hazel Avenue, Highveld, Centurion</w:t>
            </w:r>
          </w:p>
          <w:p w14:paraId="1812B5A1" w14:textId="4FE26E27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PO Box 7106 Centurion, 0046</w:t>
            </w:r>
            <w:r w:rsidRPr="00E10F0B">
              <w:br/>
            </w:r>
            <w:r>
              <w:rPr>
                <w:noProof/>
              </w:rPr>
              <w:t>South Africa</w:t>
            </w:r>
          </w:p>
        </w:tc>
      </w:tr>
      <w:tr w:rsidR="00B4459A" w:rsidRPr="00AC0236" w14:paraId="685F97B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26EBFCC" w14:textId="5EBFF7E1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6</w:t>
            </w:r>
            <w:r w:rsidR="00E62456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5DC0C428" w14:textId="31357011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South Africa</w:t>
            </w:r>
          </w:p>
        </w:tc>
        <w:tc>
          <w:tcPr>
            <w:tcW w:w="7473" w:type="dxa"/>
            <w:vAlign w:val="center"/>
          </w:tcPr>
          <w:p w14:paraId="5B46D8F9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Koeberg Nuclear Power Station</w:t>
            </w:r>
          </w:p>
          <w:p w14:paraId="47FEBE7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R27 Off West Coast Road</w:t>
            </w:r>
          </w:p>
          <w:p w14:paraId="637A5D71" w14:textId="12DDDEA8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Melkbosstrand, 7440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South Africa</w:t>
            </w:r>
          </w:p>
        </w:tc>
      </w:tr>
      <w:tr w:rsidR="00B4459A" w:rsidRPr="00E10F0B" w14:paraId="2AD99B0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364CDF6A" w14:textId="4C31953B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</w:t>
            </w:r>
            <w:r>
              <w:rPr>
                <w:noProof/>
              </w:rPr>
              <w:t>6</w:t>
            </w:r>
            <w:r w:rsidR="00E62456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3E23B05D" w14:textId="75224A2F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South Africa</w:t>
            </w:r>
          </w:p>
        </w:tc>
        <w:tc>
          <w:tcPr>
            <w:tcW w:w="7473" w:type="dxa"/>
            <w:vAlign w:val="center"/>
          </w:tcPr>
          <w:p w14:paraId="66EEECCD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South African Nuclear Energy Corporation                      </w:t>
            </w:r>
          </w:p>
          <w:p w14:paraId="76FF5A13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PO Box 582                                                                       </w:t>
            </w:r>
          </w:p>
          <w:p w14:paraId="7F7AF36D" w14:textId="3D2F706E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Pretoria, 0001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South Africa</w:t>
            </w:r>
          </w:p>
        </w:tc>
      </w:tr>
      <w:tr w:rsidR="00B4459A" w:rsidRPr="00E10F0B" w14:paraId="4207C7DF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791C3952" w14:textId="42366439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16</w:t>
            </w:r>
            <w:r w:rsidR="00E62456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4ACFF553" w14:textId="799D8DA7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Spain</w:t>
            </w:r>
          </w:p>
        </w:tc>
        <w:tc>
          <w:tcPr>
            <w:tcW w:w="7473" w:type="dxa"/>
            <w:vAlign w:val="center"/>
          </w:tcPr>
          <w:p w14:paraId="1D58E3A4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 I E M A T</w:t>
            </w:r>
          </w:p>
          <w:p w14:paraId="7621CD1D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URAYVR (Departamento de Radiactividad Ambiental y Vigilancia Radiologica)</w:t>
            </w:r>
          </w:p>
          <w:p w14:paraId="09C6B6C4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Ed-70 P2 D.11</w:t>
            </w:r>
          </w:p>
          <w:p w14:paraId="275E3FF7" w14:textId="77777777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Avda de la Complutense 40</w:t>
            </w:r>
          </w:p>
          <w:p w14:paraId="11E61030" w14:textId="65C8BA80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E-28040, Madrid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Spain</w:t>
            </w:r>
          </w:p>
        </w:tc>
      </w:tr>
      <w:tr w:rsidR="00B4459A" w:rsidRPr="00E10F0B" w14:paraId="7AA5BA2C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  <w:hideMark/>
          </w:tcPr>
          <w:p w14:paraId="3F8B85F6" w14:textId="60951587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16</w:t>
            </w:r>
            <w:r w:rsidR="00E62456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669F00F0" w14:textId="71101F00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Spain</w:t>
            </w:r>
          </w:p>
        </w:tc>
        <w:tc>
          <w:tcPr>
            <w:tcW w:w="7473" w:type="dxa"/>
            <w:vAlign w:val="center"/>
          </w:tcPr>
          <w:p w14:paraId="2B2DAA1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Escuela de Ingenieria de Bilbao</w:t>
            </w:r>
          </w:p>
          <w:p w14:paraId="11E2307C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Departamento de Ingenieria Nuclear y Mecanica de Fluidos</w:t>
            </w:r>
          </w:p>
          <w:p w14:paraId="2D6AC483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Laboratorio de Medidas de Baja Actividad</w:t>
            </w:r>
          </w:p>
          <w:p w14:paraId="7401A9A8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Plaza Ingeniero Torres Quevedo, 1</w:t>
            </w:r>
          </w:p>
          <w:p w14:paraId="157668F8" w14:textId="7ED68A96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E-48013, Bilbao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Spain</w:t>
            </w:r>
          </w:p>
        </w:tc>
      </w:tr>
      <w:tr w:rsidR="00B4459A" w:rsidRPr="00E10F0B" w14:paraId="574EF538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2E42025" w14:textId="72C18DDA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16</w:t>
            </w:r>
            <w:r w:rsidR="00E62456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44B21684" w14:textId="5554C023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Sri Lanka</w:t>
            </w:r>
          </w:p>
        </w:tc>
        <w:tc>
          <w:tcPr>
            <w:tcW w:w="7473" w:type="dxa"/>
            <w:vAlign w:val="center"/>
          </w:tcPr>
          <w:p w14:paraId="73869A9F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Sri Lanka Atomic Energy Board (SLAEB)</w:t>
            </w:r>
          </w:p>
          <w:p w14:paraId="0DE6CD3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60/460, Baseline Road, Orugodawatte</w:t>
            </w:r>
          </w:p>
          <w:p w14:paraId="72AFA4B7" w14:textId="6A5C39DB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Wellampitiya</w:t>
            </w:r>
            <w:r w:rsidRPr="00E10F0B">
              <w:br/>
            </w:r>
            <w:r>
              <w:rPr>
                <w:noProof/>
              </w:rPr>
              <w:t>Sri Lanka</w:t>
            </w:r>
          </w:p>
        </w:tc>
      </w:tr>
      <w:tr w:rsidR="00B4459A" w:rsidRPr="00AC0236" w14:paraId="73BEDD42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B223F30" w14:textId="740EEFD5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16</w:t>
            </w:r>
            <w:r w:rsidR="00E62456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3BDEBFBF" w14:textId="6906D877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Sweden</w:t>
            </w:r>
          </w:p>
        </w:tc>
        <w:tc>
          <w:tcPr>
            <w:tcW w:w="7473" w:type="dxa"/>
            <w:vAlign w:val="center"/>
          </w:tcPr>
          <w:p w14:paraId="33B2796A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Swedish Defence Research Agency (FOI)</w:t>
            </w:r>
          </w:p>
          <w:p w14:paraId="60E89685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Analytical Laboratory / Radioactive Agents</w:t>
            </w:r>
          </w:p>
          <w:p w14:paraId="55E3634D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Department for CBRN Defence and Security</w:t>
            </w:r>
          </w:p>
          <w:p w14:paraId="5CEC63D5" w14:textId="0F656BE6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901 82 Umea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Sweden</w:t>
            </w:r>
          </w:p>
        </w:tc>
      </w:tr>
      <w:tr w:rsidR="00B4459A" w:rsidRPr="00AC0236" w14:paraId="1AC943A0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C3B28FB" w14:textId="1CAE4A03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16</w:t>
            </w:r>
            <w:r w:rsidR="00E62456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04A016B4" w14:textId="22DCF2A5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Sweden</w:t>
            </w:r>
          </w:p>
        </w:tc>
        <w:tc>
          <w:tcPr>
            <w:tcW w:w="7473" w:type="dxa"/>
            <w:vAlign w:val="center"/>
          </w:tcPr>
          <w:p w14:paraId="130D09C7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Swedish Radiation Safety Authority</w:t>
            </w:r>
          </w:p>
          <w:p w14:paraId="763CD2EF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Dept. of Radiation Protection</w:t>
            </w:r>
          </w:p>
          <w:p w14:paraId="16750B25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Solna Strandväg 96</w:t>
            </w:r>
          </w:p>
          <w:p w14:paraId="65B2E35D" w14:textId="233948B5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S-171 16, Stockholm</w:t>
            </w:r>
            <w:r w:rsidRPr="00E10F0B">
              <w:br/>
            </w:r>
            <w:r>
              <w:rPr>
                <w:noProof/>
              </w:rPr>
              <w:t>Sweden</w:t>
            </w:r>
          </w:p>
        </w:tc>
      </w:tr>
      <w:tr w:rsidR="00B4459A" w:rsidRPr="00AC0236" w14:paraId="1C5A5E0D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63406A0" w14:textId="686ABB7B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1</w:t>
            </w:r>
            <w:r w:rsidR="00E62456">
              <w:rPr>
                <w:noProof/>
              </w:rPr>
              <w:t>67</w:t>
            </w:r>
          </w:p>
        </w:tc>
        <w:tc>
          <w:tcPr>
            <w:tcW w:w="2733" w:type="dxa"/>
            <w:vAlign w:val="center"/>
          </w:tcPr>
          <w:p w14:paraId="04EEF621" w14:textId="5F528DB0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t>Sweden</w:t>
            </w:r>
          </w:p>
        </w:tc>
        <w:tc>
          <w:tcPr>
            <w:tcW w:w="7473" w:type="dxa"/>
            <w:vAlign w:val="center"/>
          </w:tcPr>
          <w:p w14:paraId="497C1A70" w14:textId="77777777" w:rsidR="00B4459A" w:rsidRPr="00A81098" w:rsidRDefault="00B4459A" w:rsidP="00A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098">
              <w:rPr>
                <w:noProof/>
              </w:rPr>
              <w:t>The Cyclife Sweeden AB (CSAB)</w:t>
            </w:r>
            <w:r w:rsidRPr="00A81098">
              <w:rPr>
                <w:noProof/>
              </w:rPr>
              <w:br/>
              <w:t>Box 610 SE-611 10 Nyköping</w:t>
            </w:r>
            <w:r w:rsidRPr="00A81098">
              <w:rPr>
                <w:noProof/>
              </w:rPr>
              <w:br/>
              <w:t>VAT no. SE559019245501 Sweden</w:t>
            </w:r>
          </w:p>
          <w:p w14:paraId="51DCBD63" w14:textId="7D127E16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59A" w:rsidRPr="00AC0236" w14:paraId="7A0A50FE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1D6DF74" w14:textId="5FBC4F27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</w:t>
            </w:r>
            <w:r w:rsidR="00E62456">
              <w:rPr>
                <w:noProof/>
              </w:rPr>
              <w:t>68</w:t>
            </w:r>
          </w:p>
        </w:tc>
        <w:tc>
          <w:tcPr>
            <w:tcW w:w="2733" w:type="dxa"/>
            <w:vAlign w:val="center"/>
          </w:tcPr>
          <w:p w14:paraId="3B4750F7" w14:textId="759A224F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Switzerland</w:t>
            </w:r>
          </w:p>
        </w:tc>
        <w:tc>
          <w:tcPr>
            <w:tcW w:w="7473" w:type="dxa"/>
            <w:vAlign w:val="center"/>
          </w:tcPr>
          <w:p w14:paraId="35231C5F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Labor Spiez</w:t>
            </w:r>
          </w:p>
          <w:p w14:paraId="1F04431A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Federal Office of Civil Protection FOCP</w:t>
            </w:r>
          </w:p>
          <w:p w14:paraId="4B7F9F2D" w14:textId="018F0714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CH-3700 Spiez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Switzerland</w:t>
            </w:r>
          </w:p>
        </w:tc>
      </w:tr>
      <w:tr w:rsidR="00B4459A" w:rsidRPr="00AC0236" w14:paraId="6A93CBC3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8D223B2" w14:textId="4DEE4F3D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E62456">
              <w:rPr>
                <w:noProof/>
              </w:rPr>
              <w:t>69</w:t>
            </w:r>
          </w:p>
        </w:tc>
        <w:tc>
          <w:tcPr>
            <w:tcW w:w="2733" w:type="dxa"/>
            <w:vAlign w:val="center"/>
          </w:tcPr>
          <w:p w14:paraId="30B05495" w14:textId="7DE9E399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Switzerland</w:t>
            </w:r>
          </w:p>
        </w:tc>
        <w:tc>
          <w:tcPr>
            <w:tcW w:w="7473" w:type="dxa"/>
            <w:vAlign w:val="center"/>
          </w:tcPr>
          <w:p w14:paraId="33FC150B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Department of Radiation Safety and Security</w:t>
            </w:r>
          </w:p>
          <w:p w14:paraId="68C02075" w14:textId="77777777" w:rsidR="00B4459A" w:rsidRPr="002F3513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Paul Scherrer Institute (PSI)</w:t>
            </w:r>
          </w:p>
          <w:p w14:paraId="4E6A999C" w14:textId="2DAA2410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513">
              <w:rPr>
                <w:noProof/>
                <w:lang w:val="fr-FR"/>
              </w:rPr>
              <w:t>5232 Villigen PSI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Switzerland</w:t>
            </w:r>
          </w:p>
        </w:tc>
      </w:tr>
      <w:tr w:rsidR="00B4459A" w:rsidRPr="00AC0236" w14:paraId="7EC4627F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F7F39A3" w14:textId="47C577D1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7</w:t>
            </w:r>
            <w:r w:rsidR="00E62456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6ED2D6AA" w14:textId="2CCF1476" w:rsidR="00B4459A" w:rsidRPr="00B83941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Switzerland</w:t>
            </w:r>
          </w:p>
        </w:tc>
        <w:tc>
          <w:tcPr>
            <w:tcW w:w="7473" w:type="dxa"/>
            <w:vAlign w:val="center"/>
          </w:tcPr>
          <w:p w14:paraId="78D2D88B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Federal Office of Public Health</w:t>
            </w:r>
          </w:p>
          <w:p w14:paraId="4BCA5564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Schwarzenburgstrasse 157</w:t>
            </w:r>
          </w:p>
          <w:p w14:paraId="2982174B" w14:textId="2C3AB1C6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CH-3003 Bern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Switzerland</w:t>
            </w:r>
          </w:p>
        </w:tc>
      </w:tr>
      <w:tr w:rsidR="00B4459A" w:rsidRPr="00AC0236" w14:paraId="326DE7F8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2FCECBA" w14:textId="762F4B58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7</w:t>
            </w:r>
            <w:r w:rsidR="00E62456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7C128331" w14:textId="0199933D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Syrian Arab Republic</w:t>
            </w:r>
          </w:p>
        </w:tc>
        <w:tc>
          <w:tcPr>
            <w:tcW w:w="7473" w:type="dxa"/>
            <w:vAlign w:val="center"/>
          </w:tcPr>
          <w:p w14:paraId="01E2D05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Atomic Energy Commission of Syria (AECS)</w:t>
            </w:r>
          </w:p>
          <w:p w14:paraId="755EE215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Hafarssouseh 17th Nissan Street             </w:t>
            </w:r>
          </w:p>
          <w:p w14:paraId="541428FB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PO Box 6091                                                                       </w:t>
            </w:r>
          </w:p>
          <w:p w14:paraId="3EADF3C7" w14:textId="2474FE93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Damascus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Syrian Arab Republic</w:t>
            </w:r>
          </w:p>
        </w:tc>
      </w:tr>
      <w:tr w:rsidR="00B4459A" w:rsidRPr="00E2345E" w14:paraId="21F7F972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D68E44B" w14:textId="7FE48BFD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7</w:t>
            </w:r>
            <w:r w:rsidR="00E62456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7C0AEADB" w14:textId="426EE062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Tajikistan</w:t>
            </w:r>
          </w:p>
        </w:tc>
        <w:tc>
          <w:tcPr>
            <w:tcW w:w="7473" w:type="dxa"/>
            <w:vAlign w:val="center"/>
          </w:tcPr>
          <w:p w14:paraId="2E164EE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Technical Services Laboratory</w:t>
            </w:r>
          </w:p>
          <w:p w14:paraId="28DDE55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and Radiation Safety Agency</w:t>
            </w:r>
          </w:p>
          <w:p w14:paraId="63B4D469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Academy of Sciences of the Republic of Tajikistan</w:t>
            </w:r>
          </w:p>
          <w:p w14:paraId="2B459FC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299/3 Ayni Avenue</w:t>
            </w:r>
          </w:p>
          <w:p w14:paraId="0B4CF24C" w14:textId="290E8043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noProof/>
              </w:rPr>
              <w:t>734025 Dushanbe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Tajikistan</w:t>
            </w:r>
          </w:p>
        </w:tc>
      </w:tr>
      <w:tr w:rsidR="00B4459A" w:rsidRPr="00E10F0B" w14:paraId="0C1673A5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12947DB" w14:textId="6479396C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>
              <w:rPr>
                <w:noProof/>
              </w:rPr>
              <w:t>17</w:t>
            </w:r>
            <w:r w:rsidR="00E62456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67B6744C" w14:textId="75EAB318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Thailand</w:t>
            </w:r>
          </w:p>
        </w:tc>
        <w:tc>
          <w:tcPr>
            <w:tcW w:w="7473" w:type="dxa"/>
            <w:vAlign w:val="center"/>
          </w:tcPr>
          <w:p w14:paraId="4EE1964E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Office of Atomic Energy for Peace</w:t>
            </w:r>
          </w:p>
          <w:p w14:paraId="3F501A15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Radioactivity Laboratory</w:t>
            </w:r>
          </w:p>
          <w:p w14:paraId="7F05791B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16 Vibhavadi Rangsit Road, Ladyao </w:t>
            </w:r>
          </w:p>
          <w:p w14:paraId="10040D14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Chatuchak</w:t>
            </w:r>
          </w:p>
          <w:p w14:paraId="6AF675EA" w14:textId="06766CF2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Bangkok, 10900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Thailand</w:t>
            </w:r>
          </w:p>
        </w:tc>
      </w:tr>
      <w:tr w:rsidR="00B4459A" w:rsidRPr="00E10F0B" w14:paraId="6A04DD3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45F2821" w14:textId="2FF21105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17</w:t>
            </w:r>
            <w:r w:rsidR="00E62456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619353C0" w14:textId="1D292CB9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Thailand</w:t>
            </w:r>
          </w:p>
        </w:tc>
        <w:tc>
          <w:tcPr>
            <w:tcW w:w="7473" w:type="dxa"/>
            <w:vAlign w:val="center"/>
          </w:tcPr>
          <w:p w14:paraId="17EFF046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Thailand Institute of Nuclear Technology</w:t>
            </w:r>
          </w:p>
          <w:p w14:paraId="6AE174C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9/9, Moo7, Saimoon</w:t>
            </w:r>
          </w:p>
          <w:p w14:paraId="664933AE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Ongkharak</w:t>
            </w:r>
          </w:p>
          <w:p w14:paraId="4E35337B" w14:textId="21508822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Nakorn Nayok 26120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Thailand</w:t>
            </w:r>
          </w:p>
        </w:tc>
      </w:tr>
      <w:tr w:rsidR="00B4459A" w:rsidRPr="00E10F0B" w14:paraId="74289CB3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7A821AF" w14:textId="7D213B71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17</w:t>
            </w:r>
            <w:r w:rsidR="00E62456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68211D13" w14:textId="6235BF33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Tunisia</w:t>
            </w:r>
          </w:p>
        </w:tc>
        <w:tc>
          <w:tcPr>
            <w:tcW w:w="7473" w:type="dxa"/>
            <w:vAlign w:val="center"/>
          </w:tcPr>
          <w:p w14:paraId="4B7316E9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Centre National des Sciences et Technologies Nucleaires</w:t>
            </w:r>
          </w:p>
          <w:p w14:paraId="1942BCDE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Radioanalytical Laboratory</w:t>
            </w:r>
          </w:p>
          <w:p w14:paraId="30544A6B" w14:textId="77777777" w:rsidR="00B4459A" w:rsidRPr="00B83941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Pole Technologique</w:t>
            </w:r>
          </w:p>
          <w:p w14:paraId="69942A53" w14:textId="2CB7C66F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Sidi Thabet, 2020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Tunisia</w:t>
            </w:r>
          </w:p>
        </w:tc>
      </w:tr>
      <w:tr w:rsidR="00B4459A" w:rsidRPr="00AC0236" w14:paraId="56445C70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510641B" w14:textId="346FA5D8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17</w:t>
            </w:r>
            <w:r w:rsidR="00E62456">
              <w:rPr>
                <w:noProof/>
              </w:rPr>
              <w:t>6</w:t>
            </w:r>
          </w:p>
        </w:tc>
        <w:tc>
          <w:tcPr>
            <w:tcW w:w="2733" w:type="dxa"/>
            <w:vAlign w:val="center"/>
          </w:tcPr>
          <w:p w14:paraId="70DD3AFE" w14:textId="2CB47AC6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Türkiye</w:t>
            </w:r>
          </w:p>
        </w:tc>
        <w:tc>
          <w:tcPr>
            <w:tcW w:w="7473" w:type="dxa"/>
            <w:vAlign w:val="center"/>
          </w:tcPr>
          <w:p w14:paraId="23046193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Turkish Energy Nuclear and Mineral Research Agency (TENMAK)</w:t>
            </w:r>
          </w:p>
          <w:p w14:paraId="7A200390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Nuclear Energy Research Institute Istanbul Campus </w:t>
            </w:r>
          </w:p>
          <w:p w14:paraId="3935B03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Küçükçekmece</w:t>
            </w:r>
          </w:p>
          <w:p w14:paraId="2ACB59E4" w14:textId="5BB6D0A0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34303 Istanbul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Türkiye</w:t>
            </w:r>
          </w:p>
        </w:tc>
      </w:tr>
      <w:tr w:rsidR="00B4459A" w:rsidRPr="00AC0236" w14:paraId="16FB4B97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79B2203" w14:textId="6BFF7786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E62456">
              <w:rPr>
                <w:noProof/>
              </w:rPr>
              <w:t>77</w:t>
            </w:r>
          </w:p>
        </w:tc>
        <w:tc>
          <w:tcPr>
            <w:tcW w:w="2733" w:type="dxa"/>
            <w:vAlign w:val="center"/>
          </w:tcPr>
          <w:p w14:paraId="35748117" w14:textId="3424D40D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Türkiye</w:t>
            </w:r>
          </w:p>
        </w:tc>
        <w:tc>
          <w:tcPr>
            <w:tcW w:w="7473" w:type="dxa"/>
            <w:vAlign w:val="center"/>
          </w:tcPr>
          <w:p w14:paraId="704A09B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Turkish Atomic Energy Authority (TAEK)</w:t>
            </w:r>
          </w:p>
          <w:p w14:paraId="6362E98C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Sarayköy Nuclear Research and Training Center</w:t>
            </w:r>
          </w:p>
          <w:p w14:paraId="64A691AC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Saray Mah. Atom Cad. No:27 </w:t>
            </w:r>
          </w:p>
          <w:p w14:paraId="652F7050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Kahramankazan</w:t>
            </w:r>
          </w:p>
          <w:p w14:paraId="45317FA9" w14:textId="67F49E6D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06983 Ankara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Türkiye</w:t>
            </w:r>
          </w:p>
        </w:tc>
      </w:tr>
      <w:tr w:rsidR="00B4459A" w:rsidRPr="00AC0236" w14:paraId="5684652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18FA77D" w14:textId="69B2C813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E62456">
              <w:rPr>
                <w:noProof/>
              </w:rPr>
              <w:t>78</w:t>
            </w:r>
          </w:p>
        </w:tc>
        <w:tc>
          <w:tcPr>
            <w:tcW w:w="2733" w:type="dxa"/>
            <w:vAlign w:val="center"/>
          </w:tcPr>
          <w:p w14:paraId="3F1932C3" w14:textId="7AE58C26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Ukraine</w:t>
            </w:r>
          </w:p>
        </w:tc>
        <w:tc>
          <w:tcPr>
            <w:tcW w:w="7473" w:type="dxa"/>
            <w:vAlign w:val="center"/>
          </w:tcPr>
          <w:p w14:paraId="21C97540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Ukrainian HydroMeteorological Institute (UHMI)</w:t>
            </w:r>
          </w:p>
          <w:p w14:paraId="48A3EAF8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Prospect Nauki 37</w:t>
            </w:r>
          </w:p>
          <w:p w14:paraId="4BB41487" w14:textId="537A1A50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Kiev-28, 03028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Ukraine</w:t>
            </w:r>
          </w:p>
        </w:tc>
      </w:tr>
      <w:tr w:rsidR="00B4459A" w:rsidRPr="00AC0236" w14:paraId="0349BD1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02A1291" w14:textId="47E09451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E62456">
              <w:rPr>
                <w:noProof/>
              </w:rPr>
              <w:t>79</w:t>
            </w:r>
          </w:p>
        </w:tc>
        <w:tc>
          <w:tcPr>
            <w:tcW w:w="2733" w:type="dxa"/>
            <w:vAlign w:val="center"/>
          </w:tcPr>
          <w:p w14:paraId="59170663" w14:textId="079B2431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Arab Emirates</w:t>
            </w:r>
          </w:p>
        </w:tc>
        <w:tc>
          <w:tcPr>
            <w:tcW w:w="7473" w:type="dxa"/>
            <w:vAlign w:val="center"/>
          </w:tcPr>
          <w:p w14:paraId="46C6F699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Nawah Energy / Environmental Laboratory</w:t>
            </w:r>
          </w:p>
          <w:p w14:paraId="59EF2618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Emergency Response Center (ERC)</w:t>
            </w:r>
          </w:p>
          <w:p w14:paraId="469550BE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Jabal Al Dhanna Road E11</w:t>
            </w:r>
          </w:p>
          <w:p w14:paraId="694763AF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Ruwais</w:t>
            </w:r>
          </w:p>
          <w:p w14:paraId="45AC6FCC" w14:textId="72C82888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Abu Dhabi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United Arab Emirates</w:t>
            </w:r>
          </w:p>
        </w:tc>
      </w:tr>
      <w:tr w:rsidR="00B4459A" w:rsidRPr="00AC0236" w14:paraId="6B2668AC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EE7652F" w14:textId="53F4A0FC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8</w:t>
            </w:r>
            <w:r w:rsidR="00E62456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4E218967" w14:textId="2CA7A793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Arab Emirates</w:t>
            </w:r>
          </w:p>
        </w:tc>
        <w:tc>
          <w:tcPr>
            <w:tcW w:w="7473" w:type="dxa"/>
            <w:vAlign w:val="center"/>
          </w:tcPr>
          <w:p w14:paraId="1179EAB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Abu Dhabi Quality and Conformity Council</w:t>
            </w:r>
          </w:p>
          <w:p w14:paraId="0D2D493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Central Testing Laboratories (CTL-QCC), Radiation Section</w:t>
            </w:r>
          </w:p>
          <w:p w14:paraId="1D5D9BD1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Delma Complex</w:t>
            </w:r>
          </w:p>
          <w:p w14:paraId="2B2F718D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Delma Street 13</w:t>
            </w:r>
          </w:p>
          <w:p w14:paraId="520D814E" w14:textId="5623F2C8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Abu Dhabi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United Arab Emirates</w:t>
            </w:r>
          </w:p>
        </w:tc>
      </w:tr>
      <w:tr w:rsidR="00B4459A" w:rsidRPr="00AC0236" w14:paraId="77A95D77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B8A786F" w14:textId="6385C194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8</w:t>
            </w:r>
            <w:r w:rsidR="00E62456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4A3B0E2B" w14:textId="228E66F8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Arab Emirates</w:t>
            </w:r>
          </w:p>
        </w:tc>
        <w:tc>
          <w:tcPr>
            <w:tcW w:w="7473" w:type="dxa"/>
            <w:vAlign w:val="center"/>
          </w:tcPr>
          <w:p w14:paraId="412FA5F1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Radiological Environmental Laboratory Federal Authority for Nuclear Regulation,</w:t>
            </w:r>
          </w:p>
          <w:p w14:paraId="5BFDF08E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Zayed University Campus, Khaleej Al Arabi St., Khalifa City </w:t>
            </w:r>
          </w:p>
          <w:p w14:paraId="7FDA6032" w14:textId="380267E7" w:rsidR="00B4459A" w:rsidRPr="00584118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PO Box 112021 Abu Dhabi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United Arab Emirates</w:t>
            </w:r>
          </w:p>
        </w:tc>
      </w:tr>
      <w:tr w:rsidR="00B4459A" w:rsidRPr="00AC0236" w14:paraId="6CF26552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7738F73" w14:textId="0CC51BD8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lastRenderedPageBreak/>
              <w:t>1</w:t>
            </w:r>
            <w:r>
              <w:rPr>
                <w:noProof/>
              </w:rPr>
              <w:t>8</w:t>
            </w:r>
            <w:r w:rsidR="00E62456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6752F3EF" w14:textId="29980663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Arab Emirates</w:t>
            </w:r>
          </w:p>
        </w:tc>
        <w:tc>
          <w:tcPr>
            <w:tcW w:w="7473" w:type="dxa"/>
            <w:vAlign w:val="center"/>
          </w:tcPr>
          <w:p w14:paraId="6C27BA3A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Central Food Control Laboratory</w:t>
            </w:r>
          </w:p>
          <w:p w14:paraId="4B202347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Sharjah Municipality</w:t>
            </w:r>
          </w:p>
          <w:p w14:paraId="2AF63D53" w14:textId="77777777" w:rsidR="00B4459A" w:rsidRPr="002F3513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Sultan Ben Saqr El Qassimi</w:t>
            </w:r>
          </w:p>
          <w:p w14:paraId="439B6D86" w14:textId="77777777" w:rsidR="00B4459A" w:rsidRPr="002F3513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PO Box 22</w:t>
            </w:r>
          </w:p>
          <w:p w14:paraId="58F93EFD" w14:textId="3CC57563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Sharjah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United Arab Emirates</w:t>
            </w:r>
          </w:p>
        </w:tc>
      </w:tr>
      <w:tr w:rsidR="00B4459A" w:rsidRPr="00AC0236" w14:paraId="4018FC3C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2A25ECD5" w14:textId="5EF2111D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8</w:t>
            </w:r>
            <w:r w:rsidR="00E62456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0BFB6C8B" w14:textId="1E35BDDB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Kingdom</w:t>
            </w:r>
          </w:p>
        </w:tc>
        <w:tc>
          <w:tcPr>
            <w:tcW w:w="7473" w:type="dxa"/>
            <w:vAlign w:val="center"/>
          </w:tcPr>
          <w:p w14:paraId="2700FF0F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United Kingdom Health Security Agency</w:t>
            </w:r>
          </w:p>
          <w:p w14:paraId="6C45B64B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155 Hardgate Road</w:t>
            </w:r>
          </w:p>
          <w:p w14:paraId="496F3EE7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Glasgow</w:t>
            </w:r>
          </w:p>
          <w:p w14:paraId="25E793AC" w14:textId="4BCCEDDF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G51 4LS</w:t>
            </w:r>
            <w:r w:rsidRPr="00E10F0B">
              <w:br/>
            </w:r>
            <w:r>
              <w:rPr>
                <w:noProof/>
              </w:rPr>
              <w:t>United Kingdom</w:t>
            </w:r>
          </w:p>
        </w:tc>
      </w:tr>
      <w:tr w:rsidR="00B4459A" w:rsidRPr="00E10F0B" w14:paraId="0E58187F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9915FF8" w14:textId="736214F8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8</w:t>
            </w:r>
            <w:r w:rsidR="00E62456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791B5C38" w14:textId="48D62DDA" w:rsidR="00B4459A" w:rsidRPr="00AC0236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Kingdom</w:t>
            </w:r>
          </w:p>
        </w:tc>
        <w:tc>
          <w:tcPr>
            <w:tcW w:w="7473" w:type="dxa"/>
            <w:vAlign w:val="center"/>
          </w:tcPr>
          <w:p w14:paraId="21A32F52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GAU-Radioanalytical Laboratories</w:t>
            </w:r>
          </w:p>
          <w:p w14:paraId="0C5B1284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Oceanography Centre, Southampton</w:t>
            </w:r>
          </w:p>
          <w:p w14:paraId="1CE20E7F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University of Southampton, Waterfront Campus</w:t>
            </w:r>
          </w:p>
          <w:p w14:paraId="2752EEFC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European way</w:t>
            </w:r>
          </w:p>
          <w:p w14:paraId="33A71303" w14:textId="77777777" w:rsidR="00B4459A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Southampton SO14 3ZH</w:t>
            </w:r>
          </w:p>
          <w:p w14:paraId="483402B1" w14:textId="2B912F49" w:rsidR="00B4459A" w:rsidRPr="00E10F0B" w:rsidRDefault="00B4459A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United Kingdom</w:t>
            </w:r>
            <w:r w:rsidRPr="00E10F0B">
              <w:br/>
            </w:r>
            <w:r>
              <w:rPr>
                <w:noProof/>
              </w:rPr>
              <w:t>United Kingdom</w:t>
            </w:r>
          </w:p>
        </w:tc>
      </w:tr>
      <w:tr w:rsidR="00B4459A" w:rsidRPr="00E10F0B" w14:paraId="2409D58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4B06B98" w14:textId="58A9EA15" w:rsidR="00B4459A" w:rsidRPr="00AC0236" w:rsidRDefault="00B4459A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8</w:t>
            </w:r>
            <w:r w:rsidR="00E62456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5F1C8D8B" w14:textId="47932D12" w:rsidR="00B4459A" w:rsidRPr="00AC0236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Kingdom</w:t>
            </w:r>
          </w:p>
        </w:tc>
        <w:tc>
          <w:tcPr>
            <w:tcW w:w="7473" w:type="dxa"/>
            <w:vAlign w:val="center"/>
          </w:tcPr>
          <w:p w14:paraId="2C64AB02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Centre for Environment, Fisheries &amp; Aquaculture Science</w:t>
            </w:r>
          </w:p>
          <w:p w14:paraId="2D012858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Pakefield Road</w:t>
            </w:r>
          </w:p>
          <w:p w14:paraId="20758FC9" w14:textId="77777777" w:rsidR="00B4459A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Lowestoft, Nr33 0HT</w:t>
            </w:r>
          </w:p>
          <w:p w14:paraId="19E2920E" w14:textId="5919E75D" w:rsidR="00B4459A" w:rsidRPr="00E10F0B" w:rsidRDefault="00B4459A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Suffolk</w:t>
            </w:r>
            <w:r w:rsidRPr="00E10F0B">
              <w:br/>
            </w:r>
            <w:r>
              <w:rPr>
                <w:noProof/>
              </w:rPr>
              <w:t>United Kingdom</w:t>
            </w:r>
          </w:p>
        </w:tc>
      </w:tr>
      <w:tr w:rsidR="0038599D" w:rsidRPr="00E10F0B" w14:paraId="1519C24C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2850E5CC" w14:textId="0EC16FE8" w:rsidR="0038599D" w:rsidRPr="00C73AF9" w:rsidRDefault="0038599D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  <w:highlight w:val="red"/>
              </w:rPr>
            </w:pPr>
            <w:r w:rsidRPr="00C73AF9">
              <w:rPr>
                <w:noProof/>
                <w:highlight w:val="red"/>
              </w:rPr>
              <w:t>1</w:t>
            </w:r>
            <w:r w:rsidR="00F10C3E" w:rsidRPr="00C73AF9">
              <w:rPr>
                <w:noProof/>
                <w:highlight w:val="red"/>
              </w:rPr>
              <w:t>8</w:t>
            </w:r>
            <w:r w:rsidR="00E62456" w:rsidRPr="00C73AF9">
              <w:rPr>
                <w:noProof/>
                <w:highlight w:val="red"/>
              </w:rPr>
              <w:t>6</w:t>
            </w:r>
          </w:p>
        </w:tc>
        <w:tc>
          <w:tcPr>
            <w:tcW w:w="2733" w:type="dxa"/>
            <w:vAlign w:val="center"/>
          </w:tcPr>
          <w:p w14:paraId="428C8978" w14:textId="24F8CE62" w:rsidR="0038599D" w:rsidRPr="00C73AF9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highlight w:val="red"/>
              </w:rPr>
            </w:pPr>
            <w:r w:rsidRPr="00C73AF9">
              <w:rPr>
                <w:b/>
                <w:noProof/>
                <w:color w:val="0070C0"/>
                <w:highlight w:val="red"/>
              </w:rPr>
              <w:t>United Kingdom</w:t>
            </w:r>
          </w:p>
        </w:tc>
        <w:tc>
          <w:tcPr>
            <w:tcW w:w="7473" w:type="dxa"/>
            <w:vAlign w:val="center"/>
          </w:tcPr>
          <w:p w14:paraId="70D38707" w14:textId="77777777" w:rsidR="0038599D" w:rsidRPr="00C73AF9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red"/>
              </w:rPr>
            </w:pPr>
            <w:r w:rsidRPr="00C73AF9">
              <w:rPr>
                <w:noProof/>
                <w:highlight w:val="red"/>
              </w:rPr>
              <w:t>LGC Limited</w:t>
            </w:r>
          </w:p>
          <w:p w14:paraId="7DEFFD84" w14:textId="77777777" w:rsidR="0038599D" w:rsidRPr="00C73AF9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red"/>
              </w:rPr>
            </w:pPr>
            <w:r w:rsidRPr="00C73AF9">
              <w:rPr>
                <w:noProof/>
                <w:highlight w:val="red"/>
              </w:rPr>
              <w:t>Queens Road</w:t>
            </w:r>
          </w:p>
          <w:p w14:paraId="7ADDB965" w14:textId="77777777" w:rsidR="0038599D" w:rsidRPr="00C73AF9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red"/>
              </w:rPr>
            </w:pPr>
            <w:r w:rsidRPr="00C73AF9">
              <w:rPr>
                <w:noProof/>
                <w:highlight w:val="red"/>
              </w:rPr>
              <w:t xml:space="preserve">Teddington, </w:t>
            </w:r>
          </w:p>
          <w:p w14:paraId="2CCB7A26" w14:textId="271E4F0E" w:rsidR="0038599D" w:rsidRPr="00C73AF9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C73AF9">
              <w:rPr>
                <w:noProof/>
                <w:highlight w:val="red"/>
              </w:rPr>
              <w:t>Middlesex, TW11 0LY</w:t>
            </w:r>
            <w:r w:rsidRPr="00C73AF9">
              <w:rPr>
                <w:highlight w:val="red"/>
              </w:rPr>
              <w:br/>
            </w:r>
            <w:r w:rsidRPr="00C73AF9">
              <w:rPr>
                <w:noProof/>
                <w:highlight w:val="red"/>
              </w:rPr>
              <w:t>United Kingdom</w:t>
            </w:r>
          </w:p>
        </w:tc>
      </w:tr>
      <w:tr w:rsidR="0038599D" w:rsidRPr="00E10F0B" w14:paraId="35CDFCB8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  <w:hideMark/>
          </w:tcPr>
          <w:p w14:paraId="183FA3D2" w14:textId="3B7B1672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b w:val="0"/>
                <w:bCs w:val="0"/>
              </w:rPr>
            </w:pPr>
            <w:r w:rsidRPr="00AC0236">
              <w:rPr>
                <w:noProof/>
              </w:rPr>
              <w:t>1</w:t>
            </w:r>
            <w:r w:rsidR="00F10C3E">
              <w:rPr>
                <w:noProof/>
              </w:rPr>
              <w:t>8</w:t>
            </w:r>
            <w:r w:rsidR="00E62456">
              <w:rPr>
                <w:noProof/>
              </w:rPr>
              <w:t>7</w:t>
            </w:r>
          </w:p>
        </w:tc>
        <w:tc>
          <w:tcPr>
            <w:tcW w:w="2733" w:type="dxa"/>
            <w:vAlign w:val="center"/>
          </w:tcPr>
          <w:p w14:paraId="5C7C6A55" w14:textId="21C03E51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Kingdom</w:t>
            </w:r>
          </w:p>
        </w:tc>
        <w:tc>
          <w:tcPr>
            <w:tcW w:w="7473" w:type="dxa"/>
            <w:vAlign w:val="center"/>
          </w:tcPr>
          <w:p w14:paraId="58025E4A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Physical Laboratory</w:t>
            </w:r>
          </w:p>
          <w:p w14:paraId="6DE8196B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Radioactivity Metrology Group</w:t>
            </w:r>
          </w:p>
          <w:p w14:paraId="7C240438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F7-A7, Hamptom Road</w:t>
            </w:r>
          </w:p>
          <w:p w14:paraId="533BBCFC" w14:textId="0CC2DD58" w:rsidR="0038599D" w:rsidRPr="00E10F0B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Middlesex, TW11 OLW</w:t>
            </w:r>
            <w:r w:rsidRPr="00E10F0B">
              <w:br/>
            </w:r>
            <w:r>
              <w:rPr>
                <w:noProof/>
              </w:rPr>
              <w:t>United Kingdom</w:t>
            </w:r>
          </w:p>
        </w:tc>
      </w:tr>
      <w:tr w:rsidR="0038599D" w:rsidRPr="00AC0236" w14:paraId="012625B1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3A64EB45" w14:textId="609547D7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t>1</w:t>
            </w:r>
            <w:r w:rsidR="00F10C3E">
              <w:rPr>
                <w:noProof/>
              </w:rPr>
              <w:t>8</w:t>
            </w:r>
            <w:r w:rsidR="00E62456">
              <w:rPr>
                <w:noProof/>
              </w:rPr>
              <w:t>8</w:t>
            </w:r>
          </w:p>
        </w:tc>
        <w:tc>
          <w:tcPr>
            <w:tcW w:w="2733" w:type="dxa"/>
            <w:vAlign w:val="center"/>
          </w:tcPr>
          <w:p w14:paraId="4CA29A65" w14:textId="138994D1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States of America</w:t>
            </w:r>
          </w:p>
        </w:tc>
        <w:tc>
          <w:tcPr>
            <w:tcW w:w="7473" w:type="dxa"/>
            <w:vAlign w:val="center"/>
          </w:tcPr>
          <w:p w14:paraId="591E3AB5" w14:textId="77777777" w:rsidR="0038599D" w:rsidRPr="00B83941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Argonne National Laboratory</w:t>
            </w:r>
          </w:p>
          <w:p w14:paraId="77BF201F" w14:textId="77777777" w:rsidR="0038599D" w:rsidRPr="00B83941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Environmental Science Division</w:t>
            </w:r>
          </w:p>
          <w:p w14:paraId="7A403474" w14:textId="77777777" w:rsidR="0038599D" w:rsidRPr="00B83941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9700 South Cass Avenue</w:t>
            </w:r>
          </w:p>
          <w:p w14:paraId="0C293543" w14:textId="77777777" w:rsidR="0038599D" w:rsidRPr="00B83941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Lemont, Illinois</w:t>
            </w:r>
          </w:p>
          <w:p w14:paraId="69E7EAC3" w14:textId="23ED0D34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USA 60439-4847</w:t>
            </w:r>
            <w:r w:rsidRPr="00E2345E">
              <w:br/>
            </w:r>
            <w:r>
              <w:rPr>
                <w:noProof/>
              </w:rPr>
              <w:t>United States of America</w:t>
            </w:r>
          </w:p>
        </w:tc>
      </w:tr>
      <w:tr w:rsidR="0038599D" w:rsidRPr="00AC0236" w14:paraId="22D08644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2F80AB87" w14:textId="56FA316A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lastRenderedPageBreak/>
              <w:t>1</w:t>
            </w:r>
            <w:r w:rsidR="00F10C3E">
              <w:rPr>
                <w:noProof/>
              </w:rPr>
              <w:t>89</w:t>
            </w:r>
          </w:p>
        </w:tc>
        <w:tc>
          <w:tcPr>
            <w:tcW w:w="2733" w:type="dxa"/>
            <w:vAlign w:val="center"/>
          </w:tcPr>
          <w:p w14:paraId="764124AB" w14:textId="2297F52D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States of America</w:t>
            </w:r>
          </w:p>
        </w:tc>
        <w:tc>
          <w:tcPr>
            <w:tcW w:w="7473" w:type="dxa"/>
            <w:vAlign w:val="center"/>
          </w:tcPr>
          <w:p w14:paraId="7B29B82E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Los Alamos National Laboratory</w:t>
            </w:r>
          </w:p>
          <w:p w14:paraId="0A8BAEAE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Group C-NR, Nuclear and Radiochemistry</w:t>
            </w:r>
          </w:p>
          <w:p w14:paraId="2BB90754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Mail Stop J514</w:t>
            </w:r>
          </w:p>
          <w:p w14:paraId="745AEB3E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1663</w:t>
            </w:r>
          </w:p>
          <w:p w14:paraId="72FB03DF" w14:textId="5EFF9F89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Los Alamos, NM 87545</w:t>
            </w:r>
            <w:r w:rsidRPr="00E10F0B">
              <w:br/>
            </w:r>
            <w:r>
              <w:rPr>
                <w:noProof/>
              </w:rPr>
              <w:t>United States of America</w:t>
            </w:r>
          </w:p>
        </w:tc>
      </w:tr>
      <w:tr w:rsidR="0038599D" w:rsidRPr="00AC0236" w14:paraId="66EABE2E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34BB99AC" w14:textId="488E6750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9</w:t>
            </w:r>
            <w:r w:rsidR="00F10C3E">
              <w:rPr>
                <w:noProof/>
              </w:rPr>
              <w:t>0</w:t>
            </w:r>
          </w:p>
        </w:tc>
        <w:tc>
          <w:tcPr>
            <w:tcW w:w="2733" w:type="dxa"/>
            <w:vAlign w:val="center"/>
          </w:tcPr>
          <w:p w14:paraId="1C033374" w14:textId="0E719B92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States of America</w:t>
            </w:r>
          </w:p>
        </w:tc>
        <w:tc>
          <w:tcPr>
            <w:tcW w:w="7473" w:type="dxa"/>
            <w:vAlign w:val="center"/>
          </w:tcPr>
          <w:p w14:paraId="77B3E94F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Purdue University</w:t>
            </w:r>
          </w:p>
          <w:p w14:paraId="4C0A6247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Dept of Physics/PRIME Lab</w:t>
            </w:r>
          </w:p>
          <w:p w14:paraId="45690AE5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525 Northwestern Ave.</w:t>
            </w:r>
          </w:p>
          <w:p w14:paraId="3F92343C" w14:textId="69D3C982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W. Lafayette, IN 47907-2036</w:t>
            </w:r>
            <w:r w:rsidRPr="00E10F0B">
              <w:br/>
            </w:r>
            <w:r>
              <w:rPr>
                <w:noProof/>
              </w:rPr>
              <w:t>United States of America</w:t>
            </w:r>
          </w:p>
        </w:tc>
      </w:tr>
      <w:tr w:rsidR="0038599D" w:rsidRPr="00AC0236" w14:paraId="0DF4400E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568EE97D" w14:textId="17543B43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t>1</w:t>
            </w:r>
            <w:r>
              <w:rPr>
                <w:noProof/>
              </w:rPr>
              <w:t>9</w:t>
            </w:r>
            <w:r w:rsidR="00F10C3E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43A04723" w14:textId="6B3B1FA0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States of America</w:t>
            </w:r>
          </w:p>
        </w:tc>
        <w:tc>
          <w:tcPr>
            <w:tcW w:w="7473" w:type="dxa"/>
            <w:vAlign w:val="center"/>
          </w:tcPr>
          <w:p w14:paraId="6B09E73F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Savannah River National Laboratory </w:t>
            </w:r>
          </w:p>
          <w:p w14:paraId="75F94648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Building 735-A, Room D-171 </w:t>
            </w:r>
          </w:p>
          <w:p w14:paraId="29A7304A" w14:textId="770A35A8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Aiken, SC 29808</w:t>
            </w:r>
            <w:r w:rsidRPr="00E10F0B">
              <w:br/>
            </w:r>
            <w:r>
              <w:rPr>
                <w:noProof/>
              </w:rPr>
              <w:t>United States of America</w:t>
            </w:r>
          </w:p>
        </w:tc>
      </w:tr>
      <w:tr w:rsidR="0038599D" w:rsidRPr="00AC0236" w14:paraId="37D793D3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6E4A2343" w14:textId="5B97F848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t>19</w:t>
            </w:r>
            <w:r w:rsidR="00F10C3E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2D37BACD" w14:textId="48CDC69E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States of America</w:t>
            </w:r>
          </w:p>
        </w:tc>
        <w:tc>
          <w:tcPr>
            <w:tcW w:w="7473" w:type="dxa"/>
            <w:vAlign w:val="center"/>
          </w:tcPr>
          <w:p w14:paraId="31855DF2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Radiological and Environmental Sciences Laboratory</w:t>
            </w:r>
          </w:p>
          <w:p w14:paraId="6471E2C8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2251 N Boulevard</w:t>
            </w:r>
          </w:p>
          <w:p w14:paraId="0015F2A5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RESL-601, MS 2112</w:t>
            </w:r>
          </w:p>
          <w:p w14:paraId="1643887B" w14:textId="650A4B34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Idaho Falls, ID 83415</w:t>
            </w:r>
            <w:r w:rsidRPr="00E10F0B">
              <w:br/>
            </w:r>
            <w:r>
              <w:rPr>
                <w:noProof/>
              </w:rPr>
              <w:t>United States of America</w:t>
            </w:r>
          </w:p>
        </w:tc>
      </w:tr>
      <w:tr w:rsidR="0038599D" w:rsidRPr="00AC0236" w14:paraId="1D827606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644EE7E2" w14:textId="1176620E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t>19</w:t>
            </w:r>
            <w:r w:rsidR="00F10C3E">
              <w:rPr>
                <w:noProof/>
              </w:rPr>
              <w:t>3</w:t>
            </w:r>
          </w:p>
        </w:tc>
        <w:tc>
          <w:tcPr>
            <w:tcW w:w="2733" w:type="dxa"/>
            <w:vAlign w:val="center"/>
          </w:tcPr>
          <w:p w14:paraId="4222A7F6" w14:textId="1F77E103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States of America</w:t>
            </w:r>
          </w:p>
        </w:tc>
        <w:tc>
          <w:tcPr>
            <w:tcW w:w="7473" w:type="dxa"/>
            <w:vAlign w:val="center"/>
          </w:tcPr>
          <w:p w14:paraId="779645AC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U.S. Department of Energy (DOE)</w:t>
            </w:r>
          </w:p>
          <w:p w14:paraId="5AFBD4B0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Analytical Chemistry Division</w:t>
            </w:r>
          </w:p>
          <w:p w14:paraId="0A1B51DC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Measurements Laboratory</w:t>
            </w:r>
          </w:p>
          <w:p w14:paraId="55202A4E" w14:textId="77777777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376, Hudson Street</w:t>
            </w:r>
          </w:p>
          <w:p w14:paraId="6AAA2CB8" w14:textId="4E03D3D1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New York, NY 100014-3621</w:t>
            </w:r>
            <w:r w:rsidRPr="00E10F0B">
              <w:br/>
            </w:r>
            <w:r>
              <w:rPr>
                <w:noProof/>
              </w:rPr>
              <w:t>United States of America</w:t>
            </w:r>
          </w:p>
        </w:tc>
      </w:tr>
      <w:tr w:rsidR="0038599D" w:rsidRPr="00AC0236" w14:paraId="19EFA17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30F67C3A" w14:textId="5C3FB22C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t>19</w:t>
            </w:r>
            <w:r w:rsidR="00F10C3E">
              <w:rPr>
                <w:noProof/>
              </w:rPr>
              <w:t>4</w:t>
            </w:r>
          </w:p>
        </w:tc>
        <w:tc>
          <w:tcPr>
            <w:tcW w:w="2733" w:type="dxa"/>
            <w:vAlign w:val="center"/>
          </w:tcPr>
          <w:p w14:paraId="7B0891D0" w14:textId="50C9EA13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United States of America</w:t>
            </w:r>
          </w:p>
        </w:tc>
        <w:tc>
          <w:tcPr>
            <w:tcW w:w="7473" w:type="dxa"/>
            <w:vAlign w:val="center"/>
          </w:tcPr>
          <w:p w14:paraId="59BC1865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Lawrence Livermore National Laboratory</w:t>
            </w:r>
          </w:p>
          <w:p w14:paraId="2000B655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7000 East Avenue</w:t>
            </w:r>
          </w:p>
          <w:p w14:paraId="565F93F9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 Box 5001</w:t>
            </w:r>
          </w:p>
          <w:p w14:paraId="4A82E09C" w14:textId="2BBCA108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Livermore, CA 94551</w:t>
            </w:r>
            <w:r w:rsidRPr="00E10F0B">
              <w:br/>
            </w:r>
            <w:r>
              <w:rPr>
                <w:noProof/>
              </w:rPr>
              <w:t>United States of America</w:t>
            </w:r>
          </w:p>
        </w:tc>
      </w:tr>
      <w:tr w:rsidR="0038599D" w:rsidRPr="00AC0236" w14:paraId="30A2C74C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1912B93D" w14:textId="19381F41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 w:rsidRPr="00AC0236">
              <w:rPr>
                <w:noProof/>
              </w:rPr>
              <w:t>19</w:t>
            </w:r>
            <w:r w:rsidR="00F10C3E">
              <w:rPr>
                <w:noProof/>
              </w:rPr>
              <w:t>5</w:t>
            </w:r>
          </w:p>
        </w:tc>
        <w:tc>
          <w:tcPr>
            <w:tcW w:w="2733" w:type="dxa"/>
            <w:vAlign w:val="center"/>
          </w:tcPr>
          <w:p w14:paraId="7E590C8F" w14:textId="13300D1C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Uruguay</w:t>
            </w:r>
          </w:p>
        </w:tc>
        <w:tc>
          <w:tcPr>
            <w:tcW w:w="7473" w:type="dxa"/>
            <w:vAlign w:val="center"/>
          </w:tcPr>
          <w:p w14:paraId="2E18E94F" w14:textId="77777777" w:rsidR="0038599D" w:rsidRPr="00B83941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Ministerio de Industria, Energia y Mineria (MIEM)</w:t>
            </w:r>
          </w:p>
          <w:p w14:paraId="0CBB3DDD" w14:textId="77777777" w:rsidR="0038599D" w:rsidRPr="00B83941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Direccion General de Secretaria </w:t>
            </w:r>
          </w:p>
          <w:p w14:paraId="064109AD" w14:textId="77777777" w:rsidR="0038599D" w:rsidRPr="00B83941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 xml:space="preserve">Laboratorios de la Unidad de Tecnogestion </w:t>
            </w:r>
          </w:p>
          <w:p w14:paraId="081CE2C8" w14:textId="77777777" w:rsidR="0038599D" w:rsidRPr="00B83941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Hervidero 2861</w:t>
            </w:r>
          </w:p>
          <w:p w14:paraId="6AD96273" w14:textId="5734B738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11.800 Montevideo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Uruguay</w:t>
            </w:r>
          </w:p>
        </w:tc>
      </w:tr>
      <w:tr w:rsidR="0038599D" w:rsidRPr="004871B3" w14:paraId="582A39F5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6FC46947" w14:textId="6887489A" w:rsidR="0038599D" w:rsidRPr="00AC0236" w:rsidRDefault="00F10C3E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>196</w:t>
            </w:r>
          </w:p>
        </w:tc>
        <w:tc>
          <w:tcPr>
            <w:tcW w:w="2733" w:type="dxa"/>
            <w:vAlign w:val="center"/>
          </w:tcPr>
          <w:p w14:paraId="5D07AB3F" w14:textId="6C5A5406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Uzbekistan</w:t>
            </w:r>
          </w:p>
        </w:tc>
        <w:tc>
          <w:tcPr>
            <w:tcW w:w="7473" w:type="dxa"/>
            <w:vAlign w:val="center"/>
          </w:tcPr>
          <w:p w14:paraId="6B7EA2E7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Radioactive Contamination Monitoring Laboratory (RCML)</w:t>
            </w:r>
          </w:p>
          <w:p w14:paraId="743C605D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Environmental Monitoring Service</w:t>
            </w:r>
          </w:p>
          <w:p w14:paraId="4B49D814" w14:textId="77777777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72, 1 st. Bodomzor yuli str.</w:t>
            </w:r>
          </w:p>
          <w:p w14:paraId="7C18A2CB" w14:textId="6AF360B0" w:rsidR="0038599D" w:rsidRPr="00E10F0B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Tashkent, 100052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Uzbekistan</w:t>
            </w:r>
          </w:p>
        </w:tc>
      </w:tr>
      <w:tr w:rsidR="0038599D" w:rsidRPr="004871B3" w14:paraId="4967418F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66FE61B7" w14:textId="7E6B8A7E" w:rsidR="0038599D" w:rsidRPr="00AC0236" w:rsidRDefault="00F10C3E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197</w:t>
            </w:r>
          </w:p>
        </w:tc>
        <w:tc>
          <w:tcPr>
            <w:tcW w:w="2733" w:type="dxa"/>
            <w:vAlign w:val="center"/>
          </w:tcPr>
          <w:p w14:paraId="47F79108" w14:textId="4EB73346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Bolivarian Republic of Venezuela</w:t>
            </w:r>
          </w:p>
        </w:tc>
        <w:tc>
          <w:tcPr>
            <w:tcW w:w="7473" w:type="dxa"/>
            <w:vAlign w:val="center"/>
          </w:tcPr>
          <w:p w14:paraId="04A0B2C0" w14:textId="77777777" w:rsidR="0038599D" w:rsidRPr="00B83941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Instituto Venezolano de Investigaciones Cientificas (IVIC)</w:t>
            </w:r>
          </w:p>
          <w:p w14:paraId="23F62F71" w14:textId="77777777" w:rsidR="0038599D" w:rsidRPr="00B83941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Apartado Postal 21827</w:t>
            </w:r>
          </w:p>
          <w:p w14:paraId="16C973AC" w14:textId="3686C4AA" w:rsidR="0038599D" w:rsidRPr="00E10F0B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Caracas, 1020-A</w:t>
            </w:r>
            <w:r w:rsidRPr="00E2345E">
              <w:br/>
            </w:r>
            <w:r w:rsidRPr="005B5613">
              <w:rPr>
                <w:noProof/>
              </w:rPr>
              <w:t>Bolivarian Republic of Venezuela</w:t>
            </w:r>
          </w:p>
        </w:tc>
      </w:tr>
      <w:tr w:rsidR="0038599D" w:rsidRPr="004871B3" w14:paraId="75F792B5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194AEE02" w14:textId="5664F4ED" w:rsidR="0038599D" w:rsidRPr="00AC0236" w:rsidRDefault="00F10C3E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198</w:t>
            </w:r>
          </w:p>
        </w:tc>
        <w:tc>
          <w:tcPr>
            <w:tcW w:w="2733" w:type="dxa"/>
            <w:vAlign w:val="center"/>
          </w:tcPr>
          <w:p w14:paraId="6A997B25" w14:textId="2EA4A352" w:rsidR="0038599D" w:rsidRPr="00AC0236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Bolivarian Republic of Venezuela</w:t>
            </w:r>
          </w:p>
        </w:tc>
        <w:tc>
          <w:tcPr>
            <w:tcW w:w="7473" w:type="dxa"/>
            <w:vAlign w:val="center"/>
          </w:tcPr>
          <w:p w14:paraId="774761D4" w14:textId="77777777" w:rsidR="0038599D" w:rsidRPr="00B83941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Ministerio del Poder Popular para la Energia Electrica</w:t>
            </w:r>
          </w:p>
          <w:p w14:paraId="08810452" w14:textId="77777777" w:rsidR="0038599D" w:rsidRPr="00B83941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B83941">
              <w:rPr>
                <w:noProof/>
                <w:lang w:val="fr-FR"/>
              </w:rPr>
              <w:t>Direccion de Energia Atomica. Grupo de Vigilancia</w:t>
            </w:r>
          </w:p>
          <w:p w14:paraId="588F6C78" w14:textId="77777777" w:rsidR="0038599D" w:rsidRPr="002F3513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Radiologica y Laboratorio.</w:t>
            </w:r>
          </w:p>
          <w:p w14:paraId="114117A8" w14:textId="77777777" w:rsidR="0038599D" w:rsidRPr="002F3513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F3513">
              <w:rPr>
                <w:noProof/>
              </w:rPr>
              <w:t>Av. Vollmer, Urb. San Bernardino, Municipio Libertador</w:t>
            </w:r>
          </w:p>
          <w:p w14:paraId="5C2441A7" w14:textId="09353644" w:rsidR="0038599D" w:rsidRPr="00E10F0B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941">
              <w:rPr>
                <w:noProof/>
                <w:lang w:val="fr-FR"/>
              </w:rPr>
              <w:t>Postal Code: 1010, Distrito Capital. Caracas</w:t>
            </w:r>
            <w:r w:rsidRPr="00536519">
              <w:rPr>
                <w:lang w:val="fr-FR"/>
              </w:rPr>
              <w:br/>
            </w:r>
            <w:r w:rsidRPr="005B5613">
              <w:rPr>
                <w:noProof/>
              </w:rPr>
              <w:t>Bolivarian Republic of Venezuela</w:t>
            </w:r>
          </w:p>
        </w:tc>
      </w:tr>
      <w:tr w:rsidR="0038599D" w:rsidRPr="00651C00" w14:paraId="3A8F2C1F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35C4314D" w14:textId="5548FA07" w:rsidR="0038599D" w:rsidRPr="00AC0236" w:rsidRDefault="00F10C3E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199</w:t>
            </w:r>
          </w:p>
        </w:tc>
        <w:tc>
          <w:tcPr>
            <w:tcW w:w="2733" w:type="dxa"/>
            <w:vAlign w:val="center"/>
          </w:tcPr>
          <w:p w14:paraId="42A42114" w14:textId="21004E01" w:rsidR="0038599D" w:rsidRPr="00AC0236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Vietnam</w:t>
            </w:r>
          </w:p>
        </w:tc>
        <w:tc>
          <w:tcPr>
            <w:tcW w:w="7473" w:type="dxa"/>
            <w:vAlign w:val="center"/>
          </w:tcPr>
          <w:p w14:paraId="2D3CED21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Center for Environmental Radiation Monitoring and Impact</w:t>
            </w:r>
          </w:p>
          <w:p w14:paraId="1561E475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Assessment (CERMIA)</w:t>
            </w:r>
          </w:p>
          <w:p w14:paraId="67860B55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Institute for Nuclear Science and Technology (INST)</w:t>
            </w:r>
          </w:p>
          <w:p w14:paraId="1C6DA9E0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VINATOM</w:t>
            </w:r>
          </w:p>
          <w:p w14:paraId="361AC2BA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179 Hoang Quoc Viet street</w:t>
            </w:r>
          </w:p>
          <w:p w14:paraId="3BAD36EE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Cau Giay dist.</w:t>
            </w:r>
          </w:p>
          <w:p w14:paraId="3CB30337" w14:textId="7F212EBC" w:rsidR="0038599D" w:rsidRPr="00E10F0B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Hanoi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Vietnam</w:t>
            </w:r>
          </w:p>
        </w:tc>
      </w:tr>
      <w:tr w:rsidR="0038599D" w:rsidRPr="00651C00" w14:paraId="53ED8166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219C849E" w14:textId="727A5C68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  <w:r w:rsidR="00F10C3E">
              <w:rPr>
                <w:noProof/>
              </w:rPr>
              <w:t>00</w:t>
            </w:r>
          </w:p>
        </w:tc>
        <w:tc>
          <w:tcPr>
            <w:tcW w:w="2733" w:type="dxa"/>
            <w:vAlign w:val="center"/>
          </w:tcPr>
          <w:p w14:paraId="0C9875B2" w14:textId="3399F1D1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Vietnam</w:t>
            </w:r>
          </w:p>
        </w:tc>
        <w:tc>
          <w:tcPr>
            <w:tcW w:w="7473" w:type="dxa"/>
            <w:vAlign w:val="center"/>
          </w:tcPr>
          <w:p w14:paraId="7F638B67" w14:textId="77777777" w:rsidR="0038599D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Center for Environmental Research And Monitoring (CERAM)</w:t>
            </w:r>
          </w:p>
          <w:p w14:paraId="28E7E1F6" w14:textId="77777777" w:rsidR="0038599D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No. 1 Nguyen Tu Luc Street</w:t>
            </w:r>
          </w:p>
          <w:p w14:paraId="62D45170" w14:textId="77777777" w:rsidR="0038599D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Ward 8</w:t>
            </w:r>
          </w:p>
          <w:p w14:paraId="064522F0" w14:textId="77777777" w:rsidR="0038599D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Dalat City</w:t>
            </w:r>
          </w:p>
          <w:p w14:paraId="16083532" w14:textId="2559FE39" w:rsidR="0038599D" w:rsidRDefault="0038599D" w:rsidP="002F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Lam Dong Province</w:t>
            </w:r>
            <w:r w:rsidRPr="00E2345E">
              <w:br/>
            </w:r>
            <w:r>
              <w:rPr>
                <w:noProof/>
              </w:rPr>
              <w:t>Vietnam</w:t>
            </w:r>
          </w:p>
        </w:tc>
      </w:tr>
      <w:tr w:rsidR="0038599D" w:rsidRPr="00651C00" w14:paraId="415458B1" w14:textId="77777777" w:rsidTr="002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598A15C6" w14:textId="0B8656C4" w:rsidR="0038599D" w:rsidRPr="00AC0236" w:rsidRDefault="0038599D" w:rsidP="002F35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20</w:t>
            </w:r>
            <w:r w:rsidR="00F10C3E">
              <w:rPr>
                <w:noProof/>
              </w:rPr>
              <w:t>1</w:t>
            </w:r>
          </w:p>
        </w:tc>
        <w:tc>
          <w:tcPr>
            <w:tcW w:w="2733" w:type="dxa"/>
            <w:vAlign w:val="center"/>
          </w:tcPr>
          <w:p w14:paraId="2172201A" w14:textId="76EA29C0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Vietnam</w:t>
            </w:r>
          </w:p>
        </w:tc>
        <w:tc>
          <w:tcPr>
            <w:tcW w:w="7473" w:type="dxa"/>
            <w:vAlign w:val="center"/>
          </w:tcPr>
          <w:p w14:paraId="00C10F91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Technical Support Center for Radiation &amp; Nuclear Safety and Emergency Response</w:t>
            </w:r>
          </w:p>
          <w:p w14:paraId="097EEDF8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Vietnam Agency for Radiation and Nuclear Safety (VARANS/TSC)</w:t>
            </w:r>
          </w:p>
          <w:p w14:paraId="657BF0B9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76 Nguyen Truong To Str.</w:t>
            </w:r>
          </w:p>
          <w:p w14:paraId="5ECEE64C" w14:textId="77777777" w:rsidR="0038599D" w:rsidRDefault="0038599D" w:rsidP="005B5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 Dinh Dist.</w:t>
            </w:r>
          </w:p>
          <w:p w14:paraId="36890367" w14:textId="4265E825" w:rsidR="0038599D" w:rsidRDefault="0038599D" w:rsidP="002F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Hanoi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Vietnam</w:t>
            </w:r>
          </w:p>
        </w:tc>
      </w:tr>
      <w:tr w:rsidR="0038599D" w:rsidRPr="00651C00" w14:paraId="0D9E545B" w14:textId="77777777" w:rsidTr="002F3513">
        <w:trPr>
          <w:trHeight w:hRule="exact"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vAlign w:val="center"/>
          </w:tcPr>
          <w:p w14:paraId="5BDB42B5" w14:textId="1EBC363C" w:rsidR="0038599D" w:rsidRPr="00AC0236" w:rsidRDefault="0038599D" w:rsidP="005B5613">
            <w:pPr>
              <w:pStyle w:val="BodyText"/>
              <w:spacing w:before="120" w:after="0" w:line="240" w:lineRule="auto"/>
              <w:jc w:val="left"/>
              <w:rPr>
                <w:noProof/>
              </w:rPr>
            </w:pPr>
            <w:r>
              <w:rPr>
                <w:noProof/>
              </w:rPr>
              <w:t>20</w:t>
            </w:r>
            <w:r w:rsidR="00F10C3E">
              <w:rPr>
                <w:noProof/>
              </w:rPr>
              <w:t>2</w:t>
            </w:r>
          </w:p>
        </w:tc>
        <w:tc>
          <w:tcPr>
            <w:tcW w:w="2733" w:type="dxa"/>
            <w:vAlign w:val="center"/>
          </w:tcPr>
          <w:p w14:paraId="059B13BE" w14:textId="24CCE2E9" w:rsidR="0038599D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B83941">
              <w:rPr>
                <w:b/>
                <w:noProof/>
                <w:color w:val="0070C0"/>
              </w:rPr>
              <w:t>Zambia</w:t>
            </w:r>
          </w:p>
        </w:tc>
        <w:tc>
          <w:tcPr>
            <w:tcW w:w="7473" w:type="dxa"/>
            <w:vAlign w:val="center"/>
          </w:tcPr>
          <w:p w14:paraId="57DBD1A2" w14:textId="77777777" w:rsidR="0038599D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Nuclear Energy Applications and Analytical Services Department,</w:t>
            </w:r>
          </w:p>
          <w:p w14:paraId="27061064" w14:textId="77777777" w:rsidR="0038599D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National Institute for Scientific and Industrial Research</w:t>
            </w:r>
          </w:p>
          <w:p w14:paraId="2EAF8C51" w14:textId="77777777" w:rsidR="0038599D" w:rsidRPr="002F3513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(NISIR)</w:t>
            </w:r>
          </w:p>
          <w:p w14:paraId="1FA6DDEA" w14:textId="77777777" w:rsidR="0038599D" w:rsidRPr="002F3513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2F3513">
              <w:rPr>
                <w:noProof/>
                <w:lang w:val="fr-FR"/>
              </w:rPr>
              <w:t>PO Box 310158</w:t>
            </w:r>
          </w:p>
          <w:p w14:paraId="55613796" w14:textId="5F9C0F5B" w:rsidR="0038599D" w:rsidRDefault="0038599D" w:rsidP="005B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513">
              <w:rPr>
                <w:noProof/>
                <w:lang w:val="fr-FR"/>
              </w:rPr>
              <w:t>Lusaka, 15302</w:t>
            </w:r>
            <w:r w:rsidRPr="00536519">
              <w:rPr>
                <w:lang w:val="fr-FR"/>
              </w:rPr>
              <w:br/>
            </w:r>
            <w:r w:rsidRPr="00B83941">
              <w:rPr>
                <w:noProof/>
                <w:lang w:val="fr-FR"/>
              </w:rPr>
              <w:t>Zambia</w:t>
            </w:r>
          </w:p>
        </w:tc>
      </w:tr>
    </w:tbl>
    <w:p w14:paraId="1CB4490F" w14:textId="77777777" w:rsidR="002F3513" w:rsidRPr="008F1D48" w:rsidRDefault="002F3513" w:rsidP="002F3513">
      <w:pPr>
        <w:pStyle w:val="BodyText"/>
        <w:rPr>
          <w:lang w:val="es-ES"/>
        </w:rPr>
      </w:pPr>
    </w:p>
    <w:sectPr w:rsidR="002F3513" w:rsidRPr="008F1D48" w:rsidSect="002F351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1198" w:right="283" w:bottom="142" w:left="426" w:header="142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5F78" w14:textId="77777777" w:rsidR="002752A8" w:rsidRDefault="002752A8">
      <w:r>
        <w:separator/>
      </w:r>
    </w:p>
  </w:endnote>
  <w:endnote w:type="continuationSeparator" w:id="0">
    <w:p w14:paraId="6BA584E1" w14:textId="77777777" w:rsidR="002752A8" w:rsidRDefault="0027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E86D" w14:textId="77777777" w:rsidR="004871B3" w:rsidRPr="00AC0236" w:rsidRDefault="004871B3">
    <w:pPr>
      <w:pStyle w:val="Footer"/>
      <w:rPr>
        <w:sz w:val="22"/>
        <w:szCs w:val="56"/>
      </w:rPr>
    </w:pPr>
    <w:r w:rsidRPr="00AC0236">
      <w:rPr>
        <w:color w:val="7F7F7F" w:themeColor="background1" w:themeShade="7F"/>
        <w:spacing w:val="60"/>
        <w:sz w:val="22"/>
        <w:szCs w:val="56"/>
      </w:rPr>
      <w:t>Page</w:t>
    </w:r>
    <w:r w:rsidRPr="00AC0236">
      <w:rPr>
        <w:sz w:val="22"/>
        <w:szCs w:val="56"/>
      </w:rPr>
      <w:t xml:space="preserve"> | </w:t>
    </w:r>
    <w:r w:rsidRPr="00AC0236">
      <w:rPr>
        <w:sz w:val="22"/>
        <w:szCs w:val="56"/>
      </w:rPr>
      <w:fldChar w:fldCharType="begin"/>
    </w:r>
    <w:r w:rsidRPr="00AC0236">
      <w:rPr>
        <w:sz w:val="22"/>
        <w:szCs w:val="56"/>
      </w:rPr>
      <w:instrText xml:space="preserve"> PAGE   \* MERGEFORMAT </w:instrText>
    </w:r>
    <w:r w:rsidRPr="00AC0236">
      <w:rPr>
        <w:sz w:val="22"/>
        <w:szCs w:val="56"/>
      </w:rPr>
      <w:fldChar w:fldCharType="separate"/>
    </w:r>
    <w:r w:rsidRPr="00AC0236">
      <w:rPr>
        <w:b/>
        <w:bCs/>
        <w:noProof/>
        <w:sz w:val="22"/>
        <w:szCs w:val="56"/>
      </w:rPr>
      <w:t>1</w:t>
    </w:r>
    <w:r w:rsidRPr="00AC0236">
      <w:rPr>
        <w:b/>
        <w:bCs/>
        <w:noProof/>
        <w:sz w:val="22"/>
        <w:szCs w:val="5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2C8B" w14:textId="77777777" w:rsidR="004871B3" w:rsidRPr="005304C7" w:rsidRDefault="004871B3" w:rsidP="008F526E">
    <w:pPr>
      <w:pStyle w:val="Header"/>
      <w:tabs>
        <w:tab w:val="left" w:pos="228"/>
      </w:tabs>
      <w:rPr>
        <w:i/>
        <w:sz w:val="12"/>
      </w:rPr>
    </w:pPr>
    <w:r>
      <w:rPr>
        <w:i/>
        <w:sz w:val="12"/>
      </w:rPr>
      <w:tab/>
    </w:r>
  </w:p>
  <w:p w14:paraId="3D98AA8F" w14:textId="77777777" w:rsidR="004871B3" w:rsidRPr="005304C7" w:rsidRDefault="004871B3" w:rsidP="005304C7">
    <w:pPr>
      <w:jc w:val="both"/>
      <w:rPr>
        <w:i/>
        <w:sz w:val="2"/>
      </w:rPr>
    </w:pPr>
  </w:p>
  <w:p w14:paraId="24D41687" w14:textId="77777777" w:rsidR="004871B3" w:rsidRPr="005304C7" w:rsidRDefault="004871B3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8D9E" w14:textId="77777777" w:rsidR="002752A8" w:rsidRDefault="002752A8">
      <w:r>
        <w:t>___________________________________________________________________________</w:t>
      </w:r>
    </w:p>
  </w:footnote>
  <w:footnote w:type="continuationSeparator" w:id="0">
    <w:p w14:paraId="5E8CD6FF" w14:textId="77777777" w:rsidR="002752A8" w:rsidRDefault="002752A8">
      <w:r>
        <w:t>___________________________________________________________________________</w:t>
      </w:r>
    </w:p>
  </w:footnote>
  <w:footnote w:type="continuationNotice" w:id="1">
    <w:p w14:paraId="715BD2F7" w14:textId="77777777" w:rsidR="002752A8" w:rsidRDefault="002752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lang w:val="en-GB"/>
      </w:rPr>
      <w:id w:val="-515693332"/>
      <w:docPartObj>
        <w:docPartGallery w:val="Page Numbers (Top of Page)"/>
        <w:docPartUnique/>
      </w:docPartObj>
    </w:sdtPr>
    <w:sdtEndPr>
      <w:rPr>
        <w:b/>
        <w:color w:val="BFBFBF" w:themeColor="background1" w:themeShade="BF"/>
      </w:rPr>
    </w:sdtEndPr>
    <w:sdtContent>
      <w:p w14:paraId="05393020" w14:textId="77777777" w:rsidR="004871B3" w:rsidRPr="00F445D5" w:rsidRDefault="004871B3" w:rsidP="00F445D5">
        <w:pPr>
          <w:pStyle w:val="Header"/>
          <w:jc w:val="right"/>
          <w:rPr>
            <w:b/>
            <w:color w:val="31849B" w:themeColor="accent5" w:themeShade="BF"/>
          </w:rPr>
        </w:pPr>
      </w:p>
      <w:p w14:paraId="7DF7E5E2" w14:textId="77777777" w:rsidR="004871B3" w:rsidRPr="008F1D48" w:rsidRDefault="004871B3" w:rsidP="008F1D48">
        <w:pPr>
          <w:pStyle w:val="Header"/>
          <w:spacing w:after="0"/>
          <w:jc w:val="center"/>
          <w:rPr>
            <w:b/>
            <w:i/>
            <w:sz w:val="22"/>
          </w:rPr>
        </w:pPr>
        <w:r w:rsidRPr="008F1D48">
          <w:rPr>
            <w:b/>
            <w:i/>
            <w:sz w:val="22"/>
          </w:rPr>
          <w:t>IAEA ALMERA Network Membership List</w:t>
        </w:r>
      </w:p>
      <w:p w14:paraId="2A3AFA07" w14:textId="77777777" w:rsidR="00E10F0B" w:rsidRDefault="00E10F0B" w:rsidP="00E10F0B">
        <w:pPr>
          <w:pStyle w:val="BodyText"/>
          <w:jc w:val="center"/>
          <w:rPr>
            <w:i/>
            <w:sz w:val="18"/>
            <w:szCs w:val="21"/>
            <w:lang w:val="en-US"/>
          </w:rPr>
        </w:pPr>
        <w:r w:rsidRPr="008F1D48">
          <w:rPr>
            <w:i/>
            <w:sz w:val="18"/>
            <w:szCs w:val="21"/>
            <w:lang w:val="en-US"/>
          </w:rPr>
          <w:t xml:space="preserve">As of </w:t>
        </w:r>
        <w:r>
          <w:rPr>
            <w:i/>
            <w:sz w:val="18"/>
            <w:szCs w:val="21"/>
            <w:lang w:val="en-US"/>
          </w:rPr>
          <w:t>26 September 2023</w:t>
        </w:r>
      </w:p>
      <w:p w14:paraId="339699D0" w14:textId="77777777" w:rsidR="004871B3" w:rsidRPr="00AC0236" w:rsidRDefault="00370C90" w:rsidP="00E10F0B">
        <w:pPr>
          <w:pStyle w:val="BodyText"/>
          <w:spacing w:after="0" w:line="240" w:lineRule="auto"/>
          <w:jc w:val="center"/>
          <w:rPr>
            <w:i/>
            <w:iCs/>
            <w:sz w:val="18"/>
            <w:szCs w:val="14"/>
            <w:lang w:val="en-US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0628" w14:textId="77777777" w:rsidR="004871B3" w:rsidRDefault="004871B3" w:rsidP="00781EA5">
    <w:pPr>
      <w:pStyle w:val="Header"/>
      <w:jc w:val="center"/>
      <w:rPr>
        <w:b/>
        <w:color w:val="0070C0"/>
        <w:sz w:val="24"/>
        <w:szCs w:val="24"/>
      </w:rPr>
    </w:pPr>
  </w:p>
  <w:p w14:paraId="20EDFDE8" w14:textId="77777777" w:rsidR="004871B3" w:rsidRPr="008F1D48" w:rsidRDefault="004871B3" w:rsidP="00781EA5">
    <w:pPr>
      <w:pStyle w:val="Header"/>
      <w:jc w:val="center"/>
      <w:rPr>
        <w:b/>
        <w:color w:val="0070C0"/>
        <w:sz w:val="24"/>
        <w:szCs w:val="24"/>
      </w:rPr>
    </w:pPr>
    <w:r w:rsidRPr="008F1D48">
      <w:rPr>
        <w:b/>
        <w:color w:val="0070C0"/>
        <w:sz w:val="24"/>
        <w:szCs w:val="24"/>
      </w:rPr>
      <w:t>ANALYTICAL LABORATORIES FOR THE MEASUREMENT OF ENVIRONMENTAL RADIOACTIVITY (ALMERA) NETWORK</w:t>
    </w:r>
  </w:p>
  <w:p w14:paraId="65326ACC" w14:textId="26F8A515" w:rsidR="004871B3" w:rsidRDefault="004871B3" w:rsidP="006D1CD9">
    <w:pPr>
      <w:pStyle w:val="BodyText"/>
      <w:jc w:val="center"/>
      <w:rPr>
        <w:i/>
        <w:sz w:val="18"/>
        <w:szCs w:val="21"/>
        <w:lang w:val="en-US"/>
      </w:rPr>
    </w:pPr>
    <w:r w:rsidRPr="0006171F">
      <w:rPr>
        <w:b/>
        <w:i/>
        <w:sz w:val="28"/>
        <w:szCs w:val="28"/>
        <w:u w:val="single"/>
        <w:lang w:val="en-US"/>
      </w:rPr>
      <w:t>Membership Lis</w:t>
    </w:r>
    <w:r w:rsidR="0006171F" w:rsidRPr="0006171F">
      <w:rPr>
        <w:b/>
        <w:i/>
        <w:sz w:val="28"/>
        <w:szCs w:val="28"/>
        <w:u w:val="single"/>
        <w:lang w:val="en-US"/>
      </w:rPr>
      <w:t>t</w:t>
    </w:r>
    <w:r w:rsidR="0006171F" w:rsidRPr="0006171F">
      <w:rPr>
        <w:b/>
        <w:i/>
        <w:sz w:val="28"/>
        <w:szCs w:val="28"/>
        <w:u w:val="single"/>
        <w:lang w:val="en-US"/>
      </w:rPr>
      <w:br/>
    </w:r>
    <w:r w:rsidR="0006171F" w:rsidRPr="0006171F">
      <w:rPr>
        <w:b/>
        <w:i/>
        <w:szCs w:val="22"/>
        <w:lang w:val="en-US"/>
      </w:rPr>
      <w:t>20</w:t>
    </w:r>
    <w:r w:rsidR="007D630B">
      <w:rPr>
        <w:b/>
        <w:i/>
        <w:szCs w:val="22"/>
        <w:lang w:val="en-US"/>
      </w:rPr>
      <w:t>2</w:t>
    </w:r>
    <w:r w:rsidR="0006171F" w:rsidRPr="0006171F">
      <w:rPr>
        <w:b/>
        <w:i/>
        <w:szCs w:val="22"/>
        <w:lang w:val="en-US"/>
      </w:rPr>
      <w:t xml:space="preserve"> Members: </w:t>
    </w:r>
    <w:r w:rsidR="007D630B">
      <w:rPr>
        <w:b/>
        <w:i/>
        <w:szCs w:val="22"/>
        <w:lang w:val="en-US"/>
      </w:rPr>
      <w:t>200</w:t>
    </w:r>
    <w:r w:rsidRPr="0006171F">
      <w:rPr>
        <w:b/>
        <w:i/>
        <w:szCs w:val="22"/>
        <w:lang w:val="en-US"/>
      </w:rPr>
      <w:t xml:space="preserve"> Members in </w:t>
    </w:r>
    <w:r w:rsidR="00651C00" w:rsidRPr="0006171F">
      <w:rPr>
        <w:b/>
        <w:i/>
        <w:szCs w:val="22"/>
        <w:lang w:val="en-US"/>
      </w:rPr>
      <w:t>90</w:t>
    </w:r>
    <w:r w:rsidRPr="0006171F">
      <w:rPr>
        <w:b/>
        <w:i/>
        <w:szCs w:val="22"/>
        <w:lang w:val="en-US"/>
      </w:rPr>
      <w:t xml:space="preserve"> Countries</w:t>
    </w:r>
    <w:r w:rsidR="0006171F" w:rsidRPr="0006171F">
      <w:rPr>
        <w:b/>
        <w:i/>
        <w:szCs w:val="22"/>
        <w:lang w:val="en-US"/>
      </w:rPr>
      <w:t xml:space="preserve"> + 2 IAEA laboratories </w:t>
    </w:r>
    <w:r w:rsidRPr="0006171F">
      <w:rPr>
        <w:i/>
        <w:sz w:val="18"/>
        <w:szCs w:val="21"/>
        <w:lang w:val="en-US"/>
      </w:rPr>
      <w:br/>
    </w:r>
    <w:r w:rsidRPr="008F1D48">
      <w:rPr>
        <w:i/>
        <w:sz w:val="18"/>
        <w:szCs w:val="21"/>
        <w:lang w:val="en-US"/>
      </w:rPr>
      <w:t xml:space="preserve">As of </w:t>
    </w:r>
    <w:r w:rsidR="00370C90">
      <w:rPr>
        <w:i/>
        <w:sz w:val="18"/>
        <w:szCs w:val="21"/>
        <w:lang w:val="en-US"/>
      </w:rPr>
      <w:t>28</w:t>
    </w:r>
    <w:r w:rsidR="00E10F0B">
      <w:rPr>
        <w:i/>
        <w:sz w:val="18"/>
        <w:szCs w:val="21"/>
        <w:lang w:val="en-US"/>
      </w:rPr>
      <w:t xml:space="preserve"> </w:t>
    </w:r>
    <w:r w:rsidR="00370C90">
      <w:rPr>
        <w:i/>
        <w:sz w:val="18"/>
        <w:szCs w:val="21"/>
        <w:lang w:val="en-US"/>
      </w:rPr>
      <w:t>April</w:t>
    </w:r>
    <w:r w:rsidR="00E10F0B">
      <w:rPr>
        <w:i/>
        <w:sz w:val="18"/>
        <w:szCs w:val="21"/>
        <w:lang w:val="en-US"/>
      </w:rPr>
      <w:t xml:space="preserve"> 202</w:t>
    </w:r>
    <w:r w:rsidR="007D630B">
      <w:rPr>
        <w:i/>
        <w:sz w:val="18"/>
        <w:szCs w:val="21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DA24264"/>
    <w:multiLevelType w:val="multilevel"/>
    <w:tmpl w:val="F1EC865C"/>
    <w:lvl w:ilvl="0">
      <w:start w:val="1"/>
      <w:numFmt w:val="decimal"/>
      <w:pStyle w:val="AgendaList"/>
      <w:lvlText w:val="%1."/>
      <w:lvlJc w:val="left"/>
      <w:pPr>
        <w:tabs>
          <w:tab w:val="num" w:pos="459"/>
        </w:tabs>
        <w:ind w:left="459" w:hanging="45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919"/>
        </w:tabs>
        <w:ind w:left="919" w:hanging="45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1378"/>
        </w:tabs>
        <w:ind w:left="1378" w:hanging="459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811"/>
        </w:tabs>
        <w:ind w:left="8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71"/>
        </w:tabs>
        <w:ind w:left="11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91"/>
        </w:tabs>
        <w:ind w:left="1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51"/>
        </w:tabs>
        <w:ind w:left="22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11"/>
        </w:tabs>
        <w:ind w:left="2611" w:hanging="360"/>
      </w:pPr>
      <w:rPr>
        <w:rFonts w:hint="default"/>
      </w:rPr>
    </w:lvl>
  </w:abstractNum>
  <w:abstractNum w:abstractNumId="1" w15:restartNumberingAfterBreak="1">
    <w:nsid w:val="1F583872"/>
    <w:multiLevelType w:val="hybridMultilevel"/>
    <w:tmpl w:val="3170DCCE"/>
    <w:lvl w:ilvl="0" w:tplc="3FF29240">
      <w:start w:val="1"/>
      <w:numFmt w:val="bullet"/>
      <w:pStyle w:val="BodyTextSummar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5480295"/>
    <w:multiLevelType w:val="hybridMultilevel"/>
    <w:tmpl w:val="741A6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0C540B8"/>
    <w:multiLevelType w:val="hybridMultilevel"/>
    <w:tmpl w:val="EA742534"/>
    <w:lvl w:ilvl="0" w:tplc="FF68CE92">
      <w:start w:val="1"/>
      <w:numFmt w:val="bullet"/>
      <w:pStyle w:val="ListBulleted"/>
      <w:lvlText w:val=""/>
      <w:lvlJc w:val="left"/>
      <w:pPr>
        <w:tabs>
          <w:tab w:val="num" w:pos="1179"/>
        </w:tabs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9"/>
        </w:tabs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9"/>
        </w:tabs>
        <w:ind w:left="62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</w:rPr>
    </w:lvl>
  </w:abstractNum>
  <w:abstractNum w:abstractNumId="4" w15:restartNumberingAfterBreak="1">
    <w:nsid w:val="5117250B"/>
    <w:multiLevelType w:val="multilevel"/>
    <w:tmpl w:val="CC8CC4DE"/>
    <w:name w:val="MultilevelTemplate"/>
    <w:lvl w:ilvl="0">
      <w:start w:val="1"/>
      <w:numFmt w:val="decimal"/>
      <w:lvlRestart w:val="0"/>
      <w:pStyle w:val="BodyTextMultiline"/>
      <w:lvlText w:val="%1."/>
      <w:lvlJc w:val="left"/>
      <w:pPr>
        <w:tabs>
          <w:tab w:val="num" w:pos="459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918"/>
        </w:tabs>
        <w:ind w:left="459" w:firstLine="0"/>
      </w:pPr>
    </w:lvl>
    <w:lvl w:ilvl="2">
      <w:start w:val="1"/>
      <w:numFmt w:val="decimal"/>
      <w:lvlText w:val="%1.%2.%3."/>
      <w:lvlJc w:val="left"/>
      <w:pPr>
        <w:tabs>
          <w:tab w:val="num" w:pos="1378"/>
        </w:tabs>
        <w:ind w:left="918" w:firstLine="0"/>
      </w:pPr>
    </w:lvl>
    <w:lvl w:ilvl="3">
      <w:start w:val="1"/>
      <w:numFmt w:val="decimal"/>
      <w:lvlText w:val="%1.%2.%3.%4."/>
      <w:lvlJc w:val="left"/>
      <w:pPr>
        <w:tabs>
          <w:tab w:val="num" w:pos="1837"/>
        </w:tabs>
        <w:ind w:left="1378" w:firstLine="0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5" w15:restartNumberingAfterBreak="1">
    <w:nsid w:val="59EA217A"/>
    <w:multiLevelType w:val="hybridMultilevel"/>
    <w:tmpl w:val="7DCEBCBE"/>
    <w:lvl w:ilvl="0" w:tplc="C1DCCBEE">
      <w:start w:val="1"/>
      <w:numFmt w:val="bullet"/>
      <w:pStyle w:val="ListEmdash"/>
      <w:lvlText w:val="-"/>
      <w:lvlJc w:val="left"/>
      <w:pPr>
        <w:tabs>
          <w:tab w:val="num" w:pos="919"/>
        </w:tabs>
        <w:ind w:left="919" w:hanging="4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6FD51093"/>
    <w:multiLevelType w:val="multilevel"/>
    <w:tmpl w:val="3C96AECA"/>
    <w:name w:val="HeadingTemplate"/>
    <w:lvl w:ilvl="0">
      <w:start w:val="1"/>
      <w:numFmt w:val="upperLetter"/>
      <w:lvlRestart w:val="0"/>
      <w:pStyle w:val="Heading1"/>
      <w:lvlText w:val="%1."/>
      <w:lvlJc w:val="left"/>
      <w:pPr>
        <w:tabs>
          <w:tab w:val="num" w:pos="459"/>
        </w:tabs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459"/>
        </w:tabs>
        <w:ind w:left="0" w:firstLine="0"/>
      </w:pPr>
      <w:rPr>
        <w:color w:val="auto"/>
      </w:rPr>
    </w:lvl>
    <w:lvl w:ilvl="2">
      <w:start w:val="1"/>
      <w:numFmt w:val="decimal"/>
      <w:pStyle w:val="Heading3"/>
      <w:suff w:val="space"/>
      <w:lvlText w:val="%1.%2.%3."/>
      <w:lvlJc w:val="left"/>
      <w:pPr>
        <w:tabs>
          <w:tab w:val="num" w:pos="459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2058"/>
        </w:tabs>
        <w:ind w:left="1701" w:firstLine="0"/>
      </w:pPr>
    </w:lvl>
    <w:lvl w:ilvl="4">
      <w:start w:val="1"/>
      <w:numFmt w:val="decimal"/>
      <w:lvlText w:val="%1.%2.%3.%4.%5"/>
      <w:lvlJc w:val="left"/>
      <w:pPr>
        <w:tabs>
          <w:tab w:val="num" w:pos="3345"/>
        </w:tabs>
        <w:ind w:left="2268" w:firstLine="0"/>
      </w:pPr>
    </w:lvl>
    <w:lvl w:ilvl="5">
      <w:start w:val="1"/>
      <w:numFmt w:val="decimal"/>
      <w:lvlText w:val="%1.%2.%3.%4.%5.%6"/>
      <w:lvlJc w:val="left"/>
      <w:pPr>
        <w:tabs>
          <w:tab w:val="num" w:pos="3912"/>
        </w:tabs>
        <w:ind w:left="2835" w:firstLine="0"/>
      </w:pPr>
    </w:lvl>
    <w:lvl w:ilvl="6">
      <w:start w:val="1"/>
      <w:numFmt w:val="decimal"/>
      <w:lvlText w:val="%1.%2.%3.%4.%5.%6.%7"/>
      <w:lvlJc w:val="left"/>
      <w:pPr>
        <w:tabs>
          <w:tab w:val="num" w:pos="2432"/>
        </w:tabs>
        <w:ind w:left="2432" w:hanging="1298"/>
      </w:p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716"/>
        </w:tabs>
        <w:ind w:left="2716" w:hanging="1582"/>
      </w:pPr>
    </w:lvl>
  </w:abstractNum>
  <w:abstractNum w:abstractNumId="7" w15:restartNumberingAfterBreak="1">
    <w:nsid w:val="7665634F"/>
    <w:multiLevelType w:val="hybridMultilevel"/>
    <w:tmpl w:val="34482B46"/>
    <w:lvl w:ilvl="0" w:tplc="4A587E7C">
      <w:start w:val="1"/>
      <w:numFmt w:val="decimal"/>
      <w:pStyle w:val="ListNumbered"/>
      <w:lvlText w:val="%1."/>
      <w:lvlJc w:val="left"/>
      <w:pPr>
        <w:tabs>
          <w:tab w:val="num" w:pos="919"/>
        </w:tabs>
        <w:ind w:left="919" w:hanging="4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6653185">
    <w:abstractNumId w:val="4"/>
  </w:num>
  <w:num w:numId="2" w16cid:durableId="645738651">
    <w:abstractNumId w:val="1"/>
  </w:num>
  <w:num w:numId="3" w16cid:durableId="1218469953">
    <w:abstractNumId w:val="6"/>
  </w:num>
  <w:num w:numId="4" w16cid:durableId="752705903">
    <w:abstractNumId w:val="6"/>
  </w:num>
  <w:num w:numId="5" w16cid:durableId="1424381006">
    <w:abstractNumId w:val="6"/>
  </w:num>
  <w:num w:numId="6" w16cid:durableId="1942835359">
    <w:abstractNumId w:val="3"/>
  </w:num>
  <w:num w:numId="7" w16cid:durableId="1547453386">
    <w:abstractNumId w:val="5"/>
  </w:num>
  <w:num w:numId="8" w16cid:durableId="467207740">
    <w:abstractNumId w:val="7"/>
  </w:num>
  <w:num w:numId="9" w16cid:durableId="1523738484">
    <w:abstractNumId w:val="0"/>
  </w:num>
  <w:num w:numId="10" w16cid:durableId="102544334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fr-MC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defaultTabStop w:val="56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LG_chkAction" w:val="0"/>
    <w:docVar w:name="DLG_chkApproval" w:val="-1"/>
    <w:docVar w:name="DLG_chkClearance" w:val="0"/>
    <w:docVar w:name="DLG_chkDiscuss" w:val="0"/>
    <w:docVar w:name="DLG_chkDraft" w:val="0"/>
    <w:docVar w:name="DLG_chkFiling" w:val="0"/>
    <w:docVar w:name="DLG_chkInformation" w:val="0"/>
    <w:docVar w:name="DLG_chkPassOn" w:val="0"/>
    <w:docVar w:name="DLG_chkRCS" w:val="0"/>
    <w:docVar w:name="DLG_chkRequest" w:val="0"/>
    <w:docVar w:name="DLG_chkReturn" w:val="0"/>
    <w:docVar w:name="DLG_chkSignature" w:val="0"/>
    <w:docVar w:name="DLG_txtSubject" w:val="Subject"/>
    <w:docVar w:name="SEC_ConfidentialAttachments" w:val="False"/>
  </w:docVars>
  <w:rsids>
    <w:rsidRoot w:val="006D1CD9"/>
    <w:rsid w:val="0001188F"/>
    <w:rsid w:val="00051695"/>
    <w:rsid w:val="0006171F"/>
    <w:rsid w:val="000913CA"/>
    <w:rsid w:val="000A2ABC"/>
    <w:rsid w:val="000C08B3"/>
    <w:rsid w:val="000E044F"/>
    <w:rsid w:val="00114540"/>
    <w:rsid w:val="00127E06"/>
    <w:rsid w:val="0015013E"/>
    <w:rsid w:val="00177186"/>
    <w:rsid w:val="001833FA"/>
    <w:rsid w:val="002065F2"/>
    <w:rsid w:val="002263CA"/>
    <w:rsid w:val="0026263F"/>
    <w:rsid w:val="002709A5"/>
    <w:rsid w:val="002752A8"/>
    <w:rsid w:val="00292E0E"/>
    <w:rsid w:val="002969C7"/>
    <w:rsid w:val="002C1DC2"/>
    <w:rsid w:val="002C7453"/>
    <w:rsid w:val="002F0856"/>
    <w:rsid w:val="002F3513"/>
    <w:rsid w:val="002F432C"/>
    <w:rsid w:val="002F47B0"/>
    <w:rsid w:val="003005B3"/>
    <w:rsid w:val="0030225F"/>
    <w:rsid w:val="00304DC1"/>
    <w:rsid w:val="00307208"/>
    <w:rsid w:val="00322C4A"/>
    <w:rsid w:val="0034021D"/>
    <w:rsid w:val="00345E65"/>
    <w:rsid w:val="00352DC3"/>
    <w:rsid w:val="00370C90"/>
    <w:rsid w:val="0038599D"/>
    <w:rsid w:val="003A4FAC"/>
    <w:rsid w:val="003A51D4"/>
    <w:rsid w:val="003B0D6B"/>
    <w:rsid w:val="003C4BDC"/>
    <w:rsid w:val="00427573"/>
    <w:rsid w:val="004414DB"/>
    <w:rsid w:val="00462C5A"/>
    <w:rsid w:val="00463BB5"/>
    <w:rsid w:val="0047473D"/>
    <w:rsid w:val="00480129"/>
    <w:rsid w:val="00481AD5"/>
    <w:rsid w:val="004871B3"/>
    <w:rsid w:val="004906BD"/>
    <w:rsid w:val="004B64E8"/>
    <w:rsid w:val="004B7FCB"/>
    <w:rsid w:val="004E0A98"/>
    <w:rsid w:val="004E3FA8"/>
    <w:rsid w:val="00506FC9"/>
    <w:rsid w:val="005112EA"/>
    <w:rsid w:val="0052796C"/>
    <w:rsid w:val="0053029C"/>
    <w:rsid w:val="005304C7"/>
    <w:rsid w:val="0054475B"/>
    <w:rsid w:val="005514F7"/>
    <w:rsid w:val="00562829"/>
    <w:rsid w:val="00584118"/>
    <w:rsid w:val="00591CD8"/>
    <w:rsid w:val="005B5613"/>
    <w:rsid w:val="005F5986"/>
    <w:rsid w:val="006125B2"/>
    <w:rsid w:val="0061595D"/>
    <w:rsid w:val="00651C00"/>
    <w:rsid w:val="00652CCD"/>
    <w:rsid w:val="00656EA7"/>
    <w:rsid w:val="006D1CD9"/>
    <w:rsid w:val="007071DA"/>
    <w:rsid w:val="00713C27"/>
    <w:rsid w:val="0075088D"/>
    <w:rsid w:val="00755DE6"/>
    <w:rsid w:val="00764E90"/>
    <w:rsid w:val="00781EA5"/>
    <w:rsid w:val="007918E5"/>
    <w:rsid w:val="00791C33"/>
    <w:rsid w:val="007A1ACE"/>
    <w:rsid w:val="007B3C17"/>
    <w:rsid w:val="007D10B1"/>
    <w:rsid w:val="007D630B"/>
    <w:rsid w:val="0083749D"/>
    <w:rsid w:val="008417A3"/>
    <w:rsid w:val="008C7D2E"/>
    <w:rsid w:val="008F1D48"/>
    <w:rsid w:val="008F3088"/>
    <w:rsid w:val="008F3D24"/>
    <w:rsid w:val="008F526E"/>
    <w:rsid w:val="00904B75"/>
    <w:rsid w:val="00935376"/>
    <w:rsid w:val="00943444"/>
    <w:rsid w:val="00961BA5"/>
    <w:rsid w:val="009A1B65"/>
    <w:rsid w:val="009F1525"/>
    <w:rsid w:val="00A057BF"/>
    <w:rsid w:val="00A260F1"/>
    <w:rsid w:val="00A27F10"/>
    <w:rsid w:val="00A31479"/>
    <w:rsid w:val="00A40205"/>
    <w:rsid w:val="00A405CE"/>
    <w:rsid w:val="00A65358"/>
    <w:rsid w:val="00A81098"/>
    <w:rsid w:val="00AB0361"/>
    <w:rsid w:val="00AC0236"/>
    <w:rsid w:val="00AE0861"/>
    <w:rsid w:val="00B3583D"/>
    <w:rsid w:val="00B4459A"/>
    <w:rsid w:val="00B60186"/>
    <w:rsid w:val="00B6426C"/>
    <w:rsid w:val="00B71796"/>
    <w:rsid w:val="00B73E55"/>
    <w:rsid w:val="00B75ECB"/>
    <w:rsid w:val="00BA334B"/>
    <w:rsid w:val="00BB051C"/>
    <w:rsid w:val="00BB3288"/>
    <w:rsid w:val="00BC05F4"/>
    <w:rsid w:val="00BF04CD"/>
    <w:rsid w:val="00C34A79"/>
    <w:rsid w:val="00C73A7D"/>
    <w:rsid w:val="00C73AF9"/>
    <w:rsid w:val="00C81C42"/>
    <w:rsid w:val="00C95893"/>
    <w:rsid w:val="00CC7104"/>
    <w:rsid w:val="00D04CAD"/>
    <w:rsid w:val="00D24D4A"/>
    <w:rsid w:val="00D26496"/>
    <w:rsid w:val="00D647AB"/>
    <w:rsid w:val="00D93FC0"/>
    <w:rsid w:val="00E10F0B"/>
    <w:rsid w:val="00E2345E"/>
    <w:rsid w:val="00E276DC"/>
    <w:rsid w:val="00E356BF"/>
    <w:rsid w:val="00E6241D"/>
    <w:rsid w:val="00E62456"/>
    <w:rsid w:val="00E66457"/>
    <w:rsid w:val="00E74DDF"/>
    <w:rsid w:val="00E75257"/>
    <w:rsid w:val="00E930D8"/>
    <w:rsid w:val="00EA04DF"/>
    <w:rsid w:val="00EF3834"/>
    <w:rsid w:val="00F00BB5"/>
    <w:rsid w:val="00F10C3E"/>
    <w:rsid w:val="00F1696D"/>
    <w:rsid w:val="00F24CF2"/>
    <w:rsid w:val="00F435F8"/>
    <w:rsid w:val="00F445D5"/>
    <w:rsid w:val="00F70E53"/>
    <w:rsid w:val="00F80806"/>
    <w:rsid w:val="00F817AD"/>
    <w:rsid w:val="00F97AE5"/>
    <w:rsid w:val="00FB64B3"/>
    <w:rsid w:val="00FE6008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27735"/>
  <w15:docId w15:val="{C8C8A214-F76A-445F-B995-999CCE61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styleId="Heading1">
    <w:name w:val="heading 1"/>
    <w:next w:val="BodyTextMultiline"/>
    <w:qFormat/>
    <w:pPr>
      <w:widowControl w:val="0"/>
      <w:numPr>
        <w:numId w:val="3"/>
      </w:numPr>
      <w:spacing w:before="851" w:after="390" w:line="360" w:lineRule="exact"/>
      <w:outlineLvl w:val="0"/>
    </w:pPr>
    <w:rPr>
      <w:b/>
      <w:sz w:val="32"/>
      <w:lang w:eastAsia="en-US"/>
    </w:rPr>
  </w:style>
  <w:style w:type="paragraph" w:styleId="Heading2">
    <w:name w:val="heading 2"/>
    <w:next w:val="BodyTextMultiline"/>
    <w:qFormat/>
    <w:pPr>
      <w:widowControl w:val="0"/>
      <w:numPr>
        <w:ilvl w:val="1"/>
        <w:numId w:val="4"/>
      </w:numPr>
      <w:spacing w:after="200" w:line="320" w:lineRule="exact"/>
      <w:outlineLvl w:val="1"/>
    </w:pPr>
    <w:rPr>
      <w:b/>
      <w:sz w:val="28"/>
      <w:lang w:eastAsia="en-US"/>
    </w:rPr>
  </w:style>
  <w:style w:type="paragraph" w:styleId="Heading3">
    <w:name w:val="heading 3"/>
    <w:next w:val="BodyTextMultiline"/>
    <w:qFormat/>
    <w:pPr>
      <w:widowControl w:val="0"/>
      <w:numPr>
        <w:ilvl w:val="2"/>
        <w:numId w:val="5"/>
      </w:numPr>
      <w:spacing w:after="200" w:line="320" w:lineRule="exact"/>
      <w:outlineLvl w:val="2"/>
    </w:pPr>
    <w:rPr>
      <w:b/>
      <w:sz w:val="24"/>
      <w:lang w:eastAsia="en-US"/>
    </w:rPr>
  </w:style>
  <w:style w:type="paragraph" w:styleId="Heading4">
    <w:name w:val="heading 4"/>
    <w:basedOn w:val="Normal"/>
    <w:next w:val="BodyTextMultiline"/>
    <w:qFormat/>
    <w:pPr>
      <w:widowControl w:val="0"/>
      <w:spacing w:line="280" w:lineRule="exact"/>
      <w:outlineLvl w:val="3"/>
    </w:pPr>
    <w:rPr>
      <w:b/>
      <w:sz w:val="24"/>
      <w:lang w:val="en-US"/>
    </w:rPr>
  </w:style>
  <w:style w:type="paragraph" w:styleId="Heading5">
    <w:name w:val="heading 5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5"/>
    </w:pPr>
    <w:rPr>
      <w:b/>
      <w:bCs/>
      <w:szCs w:val="22"/>
      <w:lang w:val="en-US"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szCs w:val="24"/>
      <w:lang w:val="en-US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 w:cs="Arial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pPr>
      <w:spacing w:after="170" w:line="280" w:lineRule="atLeast"/>
      <w:jc w:val="both"/>
    </w:pPr>
    <w:rPr>
      <w:sz w:val="22"/>
      <w:lang w:eastAsia="en-US"/>
    </w:rPr>
  </w:style>
  <w:style w:type="paragraph" w:styleId="BodyTextIndent">
    <w:name w:val="Body Text Indent"/>
    <w:basedOn w:val="BodyText"/>
    <w:semiHidden/>
    <w:pPr>
      <w:ind w:left="1134" w:hanging="675"/>
    </w:pPr>
  </w:style>
  <w:style w:type="paragraph" w:customStyle="1" w:styleId="BodyTextMultiline">
    <w:name w:val="Body Text Multiline"/>
    <w:basedOn w:val="BodyText"/>
    <w:pPr>
      <w:numPr>
        <w:numId w:val="1"/>
      </w:numPr>
    </w:pPr>
  </w:style>
  <w:style w:type="paragraph" w:customStyle="1" w:styleId="BodyTextSummary">
    <w:name w:val="Body Text Summary"/>
    <w:pPr>
      <w:numPr>
        <w:numId w:val="2"/>
      </w:numPr>
      <w:tabs>
        <w:tab w:val="clear" w:pos="720"/>
      </w:tabs>
      <w:spacing w:after="170" w:line="280" w:lineRule="atLeast"/>
      <w:ind w:left="572" w:hanging="459"/>
      <w:jc w:val="both"/>
    </w:pPr>
    <w:rPr>
      <w:sz w:val="22"/>
      <w:szCs w:val="22"/>
      <w:lang w:eastAsia="en-US"/>
    </w:rPr>
  </w:style>
  <w:style w:type="paragraph" w:styleId="Caption">
    <w:name w:val="caption"/>
    <w:next w:val="Normal"/>
    <w:qFormat/>
    <w:pPr>
      <w:spacing w:after="85"/>
    </w:pPr>
    <w:rPr>
      <w:bCs/>
      <w:sz w:val="18"/>
      <w:lang w:val="en-US" w:eastAsia="en-US"/>
    </w:rPr>
  </w:style>
  <w:style w:type="paragraph" w:styleId="Footer">
    <w:name w:val="footer"/>
    <w:basedOn w:val="Normal"/>
    <w:semiHidden/>
    <w:pPr>
      <w:overflowPunct/>
      <w:autoSpaceDE/>
      <w:autoSpaceDN/>
      <w:adjustRightInd/>
      <w:textAlignment w:val="auto"/>
    </w:pPr>
    <w:rPr>
      <w:sz w:val="2"/>
      <w:lang w:val="en-US"/>
    </w:rPr>
  </w:style>
  <w:style w:type="paragraph" w:styleId="FootnoteText">
    <w:name w:val="footnote text"/>
    <w:semiHidden/>
    <w:pPr>
      <w:tabs>
        <w:tab w:val="left" w:pos="459"/>
      </w:tabs>
      <w:spacing w:before="142"/>
      <w:ind w:left="459"/>
      <w:jc w:val="both"/>
    </w:pPr>
    <w:rPr>
      <w:sz w:val="18"/>
      <w:lang w:eastAsia="en-US"/>
    </w:rPr>
  </w:style>
  <w:style w:type="paragraph" w:styleId="Header">
    <w:name w:val="header"/>
    <w:next w:val="BodyText"/>
    <w:link w:val="HeaderChar"/>
    <w:uiPriority w:val="99"/>
    <w:pPr>
      <w:spacing w:after="85"/>
    </w:pPr>
    <w:rPr>
      <w:sz w:val="18"/>
      <w:lang w:val="en-US" w:eastAsia="en-US"/>
    </w:rPr>
  </w:style>
  <w:style w:type="paragraph" w:customStyle="1" w:styleId="ListBulleted">
    <w:name w:val="List Bulleted"/>
    <w:pPr>
      <w:numPr>
        <w:numId w:val="6"/>
      </w:numPr>
      <w:tabs>
        <w:tab w:val="clear" w:pos="1179"/>
        <w:tab w:val="left" w:pos="919"/>
      </w:tabs>
      <w:ind w:left="918" w:right="1134" w:hanging="459"/>
      <w:jc w:val="both"/>
    </w:pPr>
    <w:rPr>
      <w:sz w:val="22"/>
      <w:lang w:eastAsia="en-US"/>
    </w:rPr>
  </w:style>
  <w:style w:type="paragraph" w:customStyle="1" w:styleId="ListEmdash">
    <w:name w:val="List Emdash"/>
    <w:pPr>
      <w:numPr>
        <w:numId w:val="7"/>
      </w:numPr>
      <w:ind w:right="1134"/>
      <w:jc w:val="both"/>
    </w:pPr>
    <w:rPr>
      <w:sz w:val="22"/>
      <w:lang w:eastAsia="en-US"/>
    </w:rPr>
  </w:style>
  <w:style w:type="paragraph" w:customStyle="1" w:styleId="ListNumbered">
    <w:name w:val="List Numbered"/>
    <w:pPr>
      <w:numPr>
        <w:numId w:val="8"/>
      </w:numPr>
      <w:ind w:right="1134"/>
    </w:pPr>
    <w:rPr>
      <w:sz w:val="22"/>
      <w:lang w:eastAsia="en-US"/>
    </w:rPr>
  </w:style>
  <w:style w:type="paragraph" w:styleId="Title">
    <w:name w:val="Title"/>
    <w:qFormat/>
    <w:pPr>
      <w:widowControl w:val="0"/>
      <w:spacing w:line="440" w:lineRule="exact"/>
      <w:jc w:val="center"/>
      <w:outlineLvl w:val="0"/>
    </w:pPr>
    <w:rPr>
      <w:rFonts w:ascii="Arial" w:hAnsi="Arial" w:cs="Arial"/>
      <w:bCs/>
      <w:sz w:val="42"/>
      <w:szCs w:val="32"/>
      <w:lang w:eastAsia="en-US"/>
    </w:rPr>
  </w:style>
  <w:style w:type="paragraph" w:customStyle="1" w:styleId="zyxConfid2Red">
    <w:name w:val="zyxConfid2Red"/>
    <w:basedOn w:val="Normal"/>
    <w:pPr>
      <w:spacing w:after="20" w:line="220" w:lineRule="exact"/>
      <w:jc w:val="right"/>
    </w:pPr>
    <w:rPr>
      <w:rFonts w:ascii="Arial" w:hAnsi="Arial" w:cs="Arial"/>
      <w:color w:val="FF0000"/>
    </w:rPr>
  </w:style>
  <w:style w:type="paragraph" w:customStyle="1" w:styleId="zyxConfidRed">
    <w:name w:val="zyxConfidRed"/>
    <w:pPr>
      <w:widowControl w:val="0"/>
      <w:spacing w:before="80"/>
      <w:jc w:val="right"/>
    </w:pPr>
    <w:rPr>
      <w:rFonts w:ascii="Arial" w:hAnsi="Arial"/>
      <w:b/>
      <w:caps/>
      <w:color w:val="FF0000"/>
      <w:sz w:val="40"/>
      <w:lang w:eastAsia="en-US"/>
    </w:rPr>
  </w:style>
  <w:style w:type="paragraph" w:customStyle="1" w:styleId="zyxConfidBlack">
    <w:name w:val="zyxConfidBlack"/>
    <w:basedOn w:val="zyxConfidRed"/>
    <w:pPr>
      <w:framePr w:wrap="auto" w:vAnchor="page" w:hAnchor="page" w:x="1333" w:y="228"/>
      <w:widowControl/>
      <w:overflowPunct w:val="0"/>
      <w:autoSpaceDE w:val="0"/>
      <w:autoSpaceDN w:val="0"/>
      <w:adjustRightInd w:val="0"/>
      <w:suppressOverlap/>
      <w:textAlignment w:val="baseline"/>
    </w:pPr>
    <w:rPr>
      <w:rFonts w:cs="Arial"/>
      <w:bCs/>
      <w:color w:val="000000"/>
    </w:rPr>
  </w:style>
  <w:style w:type="paragraph" w:customStyle="1" w:styleId="zyxDistribution">
    <w:name w:val="zyxDistribution"/>
    <w:basedOn w:val="Normal"/>
    <w:pPr>
      <w:framePr w:wrap="around" w:vAnchor="page" w:hAnchor="page" w:x="1390" w:y="15707"/>
      <w:widowControl w:val="0"/>
      <w:overflowPunct/>
      <w:autoSpaceDE/>
      <w:autoSpaceDN/>
      <w:adjustRightInd/>
      <w:spacing w:before="240" w:after="20"/>
      <w:ind w:left="142"/>
      <w:suppressOverlap/>
      <w:textAlignment w:val="auto"/>
    </w:pPr>
    <w:rPr>
      <w:rFonts w:ascii="Arial" w:hAnsi="Arial"/>
      <w:b/>
    </w:rPr>
  </w:style>
  <w:style w:type="paragraph" w:customStyle="1" w:styleId="zyxPrePrint">
    <w:name w:val="zyxPrePrint"/>
    <w:pPr>
      <w:spacing w:after="60" w:line="280" w:lineRule="exact"/>
      <w:ind w:left="113"/>
    </w:pPr>
    <w:rPr>
      <w:sz w:val="22"/>
      <w:lang w:eastAsia="en-US"/>
    </w:rPr>
  </w:style>
  <w:style w:type="paragraph" w:customStyle="1" w:styleId="zyxFillIn">
    <w:name w:val="zyxFill_In"/>
    <w:basedOn w:val="zyxPrePrint"/>
    <w:rPr>
      <w:b/>
    </w:rPr>
  </w:style>
  <w:style w:type="paragraph" w:customStyle="1" w:styleId="zyxLogo">
    <w:name w:val="zyxLogo"/>
    <w:basedOn w:val="Normal"/>
    <w:pPr>
      <w:keepNext/>
      <w:spacing w:after="10"/>
    </w:pPr>
    <w:rPr>
      <w:rFonts w:ascii="Arial" w:hAnsi="Arial"/>
      <w:b/>
      <w:sz w:val="13"/>
    </w:rPr>
  </w:style>
  <w:style w:type="paragraph" w:customStyle="1" w:styleId="zyxP1Footer">
    <w:name w:val="zyxP1_Footer"/>
    <w:basedOn w:val="Normal"/>
    <w:pPr>
      <w:widowControl w:val="0"/>
      <w:spacing w:line="160" w:lineRule="exact"/>
      <w:ind w:left="108"/>
    </w:pPr>
    <w:rPr>
      <w:sz w:val="14"/>
    </w:rPr>
  </w:style>
  <w:style w:type="paragraph" w:customStyle="1" w:styleId="zyxSensitivity">
    <w:name w:val="zyxSensitivity"/>
    <w:basedOn w:val="Normal"/>
    <w:pPr>
      <w:framePr w:wrap="around" w:vAnchor="page" w:hAnchor="page" w:x="1390" w:y="15707"/>
      <w:widowControl w:val="0"/>
      <w:overflowPunct/>
      <w:autoSpaceDE/>
      <w:autoSpaceDN/>
      <w:adjustRightInd/>
      <w:spacing w:line="220" w:lineRule="exact"/>
      <w:ind w:left="142"/>
      <w:suppressOverlap/>
      <w:textAlignment w:val="auto"/>
    </w:pPr>
    <w:rPr>
      <w:rFonts w:ascii="Arial" w:hAnsi="Arial"/>
      <w:b/>
    </w:rPr>
  </w:style>
  <w:style w:type="paragraph" w:customStyle="1" w:styleId="zyxTitle">
    <w:name w:val="zyxTitle"/>
    <w:basedOn w:val="Normal"/>
    <w:pPr>
      <w:keepNext/>
      <w:spacing w:line="420" w:lineRule="exact"/>
    </w:pPr>
    <w:rPr>
      <w:rFonts w:ascii="Arial" w:hAnsi="Arial"/>
      <w:sz w:val="4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Subtitle">
    <w:name w:val="Subtitle"/>
    <w:basedOn w:val="Heading4"/>
    <w:qFormat/>
    <w:pPr>
      <w:spacing w:before="113" w:after="85" w:line="240" w:lineRule="auto"/>
      <w:jc w:val="center"/>
      <w:outlineLvl w:val="9"/>
    </w:pPr>
    <w:rPr>
      <w:rFonts w:cs="Arial"/>
      <w:sz w:val="28"/>
      <w:szCs w:val="24"/>
    </w:rPr>
  </w:style>
  <w:style w:type="paragraph" w:customStyle="1" w:styleId="AgendaList">
    <w:name w:val="Agenda List"/>
    <w:pPr>
      <w:numPr>
        <w:numId w:val="9"/>
      </w:numPr>
      <w:tabs>
        <w:tab w:val="clear" w:pos="459"/>
        <w:tab w:val="left" w:pos="919"/>
      </w:tabs>
      <w:spacing w:after="240" w:line="240" w:lineRule="exact"/>
      <w:ind w:left="918"/>
      <w:jc w:val="both"/>
    </w:pPr>
    <w:rPr>
      <w:sz w:val="22"/>
      <w:lang w:eastAsia="en-US"/>
    </w:rPr>
  </w:style>
  <w:style w:type="table" w:styleId="TableGrid">
    <w:name w:val="Table Grid"/>
    <w:basedOn w:val="TableNormal"/>
    <w:uiPriority w:val="59"/>
    <w:rsid w:val="006D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A27F1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93537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  <w:insideH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BodyTextChar">
    <w:name w:val="Body Text Char"/>
    <w:basedOn w:val="DefaultParagraphFont"/>
    <w:link w:val="BodyText"/>
    <w:semiHidden/>
    <w:rsid w:val="005304C7"/>
    <w:rPr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04C7"/>
    <w:rPr>
      <w:sz w:val="18"/>
      <w:lang w:val="en-US" w:eastAsia="en-US"/>
    </w:rPr>
  </w:style>
  <w:style w:type="table" w:styleId="ListTable2-Accent5">
    <w:name w:val="List Table 2 Accent 5"/>
    <w:basedOn w:val="TableNormal"/>
    <w:uiPriority w:val="47"/>
    <w:rsid w:val="007B3C1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CA"/>
    <w:rPr>
      <w:rFonts w:ascii="Segoe UI" w:hAnsi="Segoe UI" w:cs="Segoe UI"/>
      <w:sz w:val="18"/>
      <w:szCs w:val="18"/>
      <w:lang w:eastAsia="en-US"/>
    </w:rPr>
  </w:style>
  <w:style w:type="table" w:styleId="GridTable4-Accent5">
    <w:name w:val="Grid Table 4 Accent 5"/>
    <w:basedOn w:val="TableNormal"/>
    <w:uiPriority w:val="49"/>
    <w:rsid w:val="002F35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2F35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IAEA\Templates\O365\IAEA%20Blank%20(r0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A7DF-FE1C-4FB0-B609-C1AD2D17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IAEA Blank (r01).dotx</Template>
  <TotalTime>2</TotalTime>
  <Pages>29</Pages>
  <Words>4099</Words>
  <Characters>26149</Characters>
  <Application>Microsoft Office Word</Application>
  <DocSecurity>0</DocSecurity>
  <Lines>217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IAEA</vt:lpstr>
    </vt:vector>
  </TitlesOfParts>
  <Company>IAEA</Company>
  <LinksUpToDate>false</LinksUpToDate>
  <CharactersWithSpaces>30188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IAEA</dc:title>
  <dc:subject/>
  <dc:creator>LE NORMAND, Julie</dc:creator>
  <cp:keywords/>
  <dc:description/>
  <cp:lastModifiedBy>HUARINGA LECCA, Nicole</cp:lastModifiedBy>
  <cp:revision>5</cp:revision>
  <cp:lastPrinted>2025-03-11T11:25:00Z</cp:lastPrinted>
  <dcterms:created xsi:type="dcterms:W3CDTF">2025-03-11T11:26:00Z</dcterms:created>
  <dcterms:modified xsi:type="dcterms:W3CDTF">2025-04-29T12:31:00Z</dcterms:modified>
  <cp:category>IAEA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aeaClassification">
    <vt:lpwstr/>
  </property>
  <property fmtid="{D5CDD505-2E9C-101B-9397-08002B2CF9AE}" pid="3" name="IaeaSensitivity">
    <vt:lpwstr/>
  </property>
  <property fmtid="{D5CDD505-2E9C-101B-9397-08002B2CF9AE}" pid="4" name="IaeaDistribution">
    <vt:lpwstr/>
  </property>
  <property fmtid="{D5CDD505-2E9C-101B-9397-08002B2CF9AE}" pid="5" name="IaeaSecurityClassifier">
    <vt:lpwstr/>
  </property>
  <property fmtid="{D5CDD505-2E9C-101B-9397-08002B2CF9AE}" pid="6" name="IaeaClassificationDate">
    <vt:lpwstr/>
  </property>
  <property fmtid="{D5CDD505-2E9C-101B-9397-08002B2CF9AE}" pid="7" name="IaeaTransmission">
    <vt:lpwstr/>
  </property>
  <property fmtid="{D5CDD505-2E9C-101B-9397-08002B2CF9AE}" pid="8" name="IaeaConfidentialAttachments">
    <vt:lpwstr/>
  </property>
  <property fmtid="{D5CDD505-2E9C-101B-9397-08002B2CF9AE}" pid="9" name="Typist">
    <vt:lpwstr>Initials-Ext</vt:lpwstr>
  </property>
  <property fmtid="{D5CDD505-2E9C-101B-9397-08002B2CF9AE}" pid="10" name="IaeaClassification2">
    <vt:lpwstr/>
  </property>
</Properties>
</file>